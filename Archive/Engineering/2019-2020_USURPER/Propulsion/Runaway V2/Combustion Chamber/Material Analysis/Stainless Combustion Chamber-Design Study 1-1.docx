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039AC2C8" w14:textId="77777777" w:rsidTr="0003192A">
        <w:trPr>
          <w:cantSplit/>
          <w:trHeight w:val="4488"/>
        </w:trPr>
        <w:tc>
          <w:tcPr>
            <w:tcW w:w="6285" w:type="dxa"/>
          </w:tcPr>
          <w:p w14:paraId="73B5E88B" w14:textId="6BDB5F05" w:rsidR="00F448BC" w:rsidRDefault="00B04056" w:rsidP="000319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D9456A" wp14:editId="24B6E33B">
                  <wp:extent cx="3853815" cy="141541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41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7"/>
            </w:tblGrid>
            <w:tr w:rsidR="00B77317" w14:paraId="2A112F54" w14:textId="77777777" w:rsidTr="00BE081A">
              <w:trPr>
                <w:cantSplit/>
                <w:trHeight w:val="2187"/>
              </w:trPr>
              <w:tc>
                <w:tcPr>
                  <w:tcW w:w="4497" w:type="dxa"/>
                </w:tcPr>
                <w:p w14:paraId="24A71881" w14:textId="7E3D443F" w:rsidR="00B77317" w:rsidRPr="00CD1539" w:rsidRDefault="00B04056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Stainless Combustion Chamber</w:t>
                  </w:r>
                </w:p>
                <w:p w14:paraId="3963D804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662F269" w14:textId="250A2036" w:rsidR="00B77317" w:rsidRPr="00CD1539" w:rsidRDefault="00B04056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October 19, 2019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CFA81A1" w14:textId="4620C7EB" w:rsidR="00B77317" w:rsidRPr="00CD1539" w:rsidRDefault="00B04056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 1</w:t>
                  </w:r>
                </w:p>
                <w:p w14:paraId="114BF560" w14:textId="7A586023" w:rsidR="00B77317" w:rsidRPr="006A441F" w:rsidRDefault="00B04056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</w:t>
                  </w:r>
                </w:p>
              </w:tc>
            </w:tr>
            <w:tr w:rsidR="00B77317" w14:paraId="19534152" w14:textId="77777777" w:rsidTr="003B208E">
              <w:trPr>
                <w:cantSplit/>
                <w:trHeight w:val="7308"/>
              </w:trPr>
              <w:tc>
                <w:tcPr>
                  <w:tcW w:w="4497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70517FFB" w14:textId="110094E2" w:rsidR="00B77317" w:rsidRDefault="00B04056" w:rsidP="003B208E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143A2485" w14:textId="0ECD8958" w:rsidR="00B04056" w:rsidRDefault="00CF5CD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22345209" w:history="1">
                        <w:r w:rsidR="00B04056" w:rsidRPr="004738F6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04056">
                          <w:rPr>
                            <w:noProof/>
                            <w:webHidden/>
                          </w:rPr>
                          <w:tab/>
                        </w:r>
                        <w:r w:rsidR="00B040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4056">
                          <w:rPr>
                            <w:noProof/>
                            <w:webHidden/>
                          </w:rPr>
                          <w:instrText xml:space="preserve"> PAGEREF _Toc22345209 \h </w:instrText>
                        </w:r>
                        <w:r w:rsidR="00B04056">
                          <w:rPr>
                            <w:noProof/>
                            <w:webHidden/>
                          </w:rPr>
                        </w:r>
                        <w:r w:rsidR="00B040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4056">
                          <w:rPr>
                            <w:noProof/>
                            <w:webHidden/>
                          </w:rPr>
                          <w:t>1</w:t>
                        </w:r>
                        <w:r w:rsidR="00B040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97ADC7" w14:textId="78931721" w:rsidR="00B04056" w:rsidRDefault="00B0405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5210" w:history="1">
                        <w:r w:rsidRPr="004738F6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_Toc22345210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6F26C41" w14:textId="730D172F" w:rsidR="00B04056" w:rsidRDefault="00B0405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5211" w:history="1">
                        <w:r w:rsidRPr="004738F6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_Toc22345211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D2FE5F6" w14:textId="517E46FD" w:rsidR="00B04056" w:rsidRDefault="00B0405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5212" w:history="1">
                        <w:r w:rsidRPr="004738F6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_Toc22345212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95DB05" w14:textId="2E453957" w:rsidR="00B04056" w:rsidRDefault="00B0405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5213" w:history="1">
                        <w:r w:rsidRPr="004738F6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_Toc22345213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D0021B0" w14:textId="70BC7525" w:rsidR="00B04056" w:rsidRDefault="00B0405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5214" w:history="1">
                        <w:r w:rsidRPr="004738F6">
                          <w:rPr>
                            <w:rStyle w:val="Hyperlink"/>
                            <w:noProof/>
                          </w:rPr>
                          <w:t>Design Study Setup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_Toc22345214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91932BA" w14:textId="61780E40" w:rsidR="00B04056" w:rsidRDefault="00B0405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5215" w:history="1">
                        <w:r w:rsidRPr="004738F6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_Toc22345215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6BC08F3" w14:textId="3E80EFA4" w:rsidR="00B04056" w:rsidRDefault="00B0405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5216" w:history="1">
                        <w:r w:rsidRPr="004738F6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_Toc22345216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A7B18E" w14:textId="1130B270" w:rsidR="00B77317" w:rsidRPr="00EF5B54" w:rsidRDefault="00CF5CDD" w:rsidP="003B208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29FDAB20" w14:textId="77777777" w:rsidR="00F448BC" w:rsidRDefault="00F448BC" w:rsidP="00A5373F"/>
        </w:tc>
      </w:tr>
      <w:tr w:rsidR="00F448BC" w14:paraId="33F916FC" w14:textId="77777777" w:rsidTr="00BE081A">
        <w:trPr>
          <w:cantSplit/>
          <w:trHeight w:val="3924"/>
        </w:trPr>
        <w:tc>
          <w:tcPr>
            <w:tcW w:w="6285" w:type="dxa"/>
          </w:tcPr>
          <w:p w14:paraId="632F2DCF" w14:textId="1A625CE0" w:rsidR="00C27B5D" w:rsidRDefault="00B04056" w:rsidP="00C27B5D">
            <w:pPr>
              <w:pStyle w:val="Heading1"/>
              <w:outlineLvl w:val="0"/>
            </w:pPr>
            <w:bookmarkStart w:id="0" w:name="_Toc22345209"/>
            <w:r>
              <w:t>Description</w:t>
            </w:r>
            <w:bookmarkEnd w:id="0"/>
          </w:p>
          <w:p w14:paraId="23FD5AC5" w14:textId="54CCAF40" w:rsidR="00F448BC" w:rsidRPr="00E65D6E" w:rsidRDefault="00B04056" w:rsidP="00FF408C">
            <w:r>
              <w:t>No Data</w:t>
            </w:r>
          </w:p>
        </w:tc>
        <w:tc>
          <w:tcPr>
            <w:tcW w:w="4713" w:type="dxa"/>
            <w:vMerge/>
          </w:tcPr>
          <w:p w14:paraId="498FFD66" w14:textId="77777777" w:rsidR="00F448BC" w:rsidRPr="00A33AA4" w:rsidRDefault="00F448BC" w:rsidP="00BB0554">
            <w:pPr>
              <w:pStyle w:val="TOC3"/>
            </w:pPr>
          </w:p>
        </w:tc>
      </w:tr>
    </w:tbl>
    <w:p w14:paraId="75F38EB8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43025" w14:paraId="69B2FE78" w14:textId="77777777" w:rsidTr="00343025">
        <w:tc>
          <w:tcPr>
            <w:tcW w:w="11016" w:type="dxa"/>
          </w:tcPr>
          <w:p w14:paraId="1BB72C7F" w14:textId="0C21BE4C" w:rsidR="00343025" w:rsidRDefault="00B04056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22345210"/>
            <w:r>
              <w:lastRenderedPageBreak/>
              <w:t>Assumptions</w:t>
            </w:r>
            <w:bookmarkEnd w:id="4"/>
          </w:p>
          <w:p w14:paraId="033D820E" w14:textId="069050E9" w:rsidR="00A96F2C" w:rsidRDefault="00A96F2C" w:rsidP="00A96F2C"/>
        </w:tc>
      </w:tr>
    </w:tbl>
    <w:p w14:paraId="12D921F5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40B1F4E7" w14:textId="77777777" w:rsidTr="00ED5A01">
        <w:tc>
          <w:tcPr>
            <w:tcW w:w="11016" w:type="dxa"/>
          </w:tcPr>
          <w:p w14:paraId="2EF86EC0" w14:textId="6DC67D3A" w:rsidR="00FF408C" w:rsidRDefault="00B04056" w:rsidP="00FF408C">
            <w:pPr>
              <w:pStyle w:val="Heading1"/>
              <w:outlineLvl w:val="0"/>
            </w:pPr>
            <w:bookmarkStart w:id="5" w:name="_Toc22345211"/>
            <w:r>
              <w:t>Model Information</w:t>
            </w:r>
            <w:bookmarkEnd w:id="5"/>
          </w:p>
          <w:p w14:paraId="0BBD7ED0" w14:textId="77777777" w:rsidR="00211C62" w:rsidRDefault="00211C62" w:rsidP="00FF408C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auto"/>
                <w:bottom w:val="single" w:sz="18" w:space="0" w:color="4F81BD" w:themeColor="accent1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27"/>
              <w:gridCol w:w="1893"/>
              <w:gridCol w:w="4930"/>
              <w:gridCol w:w="2130"/>
            </w:tblGrid>
            <w:tr w:rsidR="00784E99" w14:paraId="6E334C21" w14:textId="77777777" w:rsidTr="00ED5A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7FB6BAD7" w14:textId="25A260BC" w:rsidR="00211C62" w:rsidRDefault="00B04056" w:rsidP="004766D3">
                  <w:r>
                    <w:t>Document Name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202ABCAC" w14:textId="19AE4742" w:rsidR="00211C62" w:rsidRDefault="00B04056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Configuration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2294E1FC" w14:textId="199C1236" w:rsidR="00211C62" w:rsidRDefault="00B04056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Document Path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44AE4FAC" w14:textId="4E4320F9" w:rsidR="00211C62" w:rsidRDefault="00B04056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 Modified</w:t>
                  </w:r>
                </w:p>
              </w:tc>
            </w:tr>
            <w:tr w:rsidR="00784E99" w14:paraId="29BA964F" w14:textId="77777777" w:rsidTr="00ED5A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0FC753D" w14:textId="4E776793" w:rsidR="00211C62" w:rsidRPr="00211C62" w:rsidRDefault="00B04056" w:rsidP="00F9556E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Stainless Combustion Chamber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302A8AB0" w14:textId="42F523EC" w:rsidR="00211C62" w:rsidRPr="00211C62" w:rsidRDefault="00B04056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B17607F" w14:textId="4E8D8A29" w:rsidR="00211C62" w:rsidRPr="00211C62" w:rsidRDefault="00B04056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C:\Users\User\Desktop\UNHSEDS\Engineering\2019-2020\CATO_HybridRocket\Propulsion\Runaway V2\Combustion Chamber\Material Type\Stainless Combustion </w:t>
                  </w:r>
                  <w:proofErr w:type="spellStart"/>
                  <w:r>
                    <w:t>Chamber.SLDPRT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ADDCAD0" w14:textId="643CA42D" w:rsidR="00211C62" w:rsidRPr="00211C62" w:rsidRDefault="00B04056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Oct 19 02:23:54 2019</w:t>
                  </w:r>
                </w:p>
              </w:tc>
            </w:tr>
          </w:tbl>
          <w:p w14:paraId="628FC629" w14:textId="6D0C4A78" w:rsidR="00FF408C" w:rsidRDefault="00FF408C" w:rsidP="00A96F2C"/>
        </w:tc>
      </w:tr>
    </w:tbl>
    <w:p w14:paraId="060D0BE0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14:paraId="4695482E" w14:textId="77777777" w:rsidTr="005E294F">
        <w:tc>
          <w:tcPr>
            <w:tcW w:w="11016" w:type="dxa"/>
          </w:tcPr>
          <w:p w14:paraId="3D8D4E91" w14:textId="72A0F357" w:rsidR="00B35001" w:rsidRPr="00B35001" w:rsidRDefault="00B04056" w:rsidP="00B35001">
            <w:pPr>
              <w:pStyle w:val="Heading1"/>
              <w:outlineLvl w:val="0"/>
            </w:pPr>
            <w:bookmarkStart w:id="6" w:name="_Toc22345212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491"/>
              <w:gridCol w:w="6289"/>
            </w:tblGrid>
            <w:tr w:rsidR="00B35001" w14:paraId="6340ABDA" w14:textId="77777777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710BE15F" w14:textId="6D75B84B" w:rsidR="00B35001" w:rsidRDefault="00B04056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6FD1EB66" w14:textId="2A1AFE52" w:rsidR="00B35001" w:rsidRDefault="00B0405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Design Study 1</w:t>
                  </w:r>
                </w:p>
              </w:tc>
            </w:tr>
            <w:tr w:rsidR="00B04056" w14:paraId="0A311D4D" w14:textId="77777777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019547D6" w14:textId="193DB7FD" w:rsidR="00B04056" w:rsidRDefault="00B04056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56F182BB" w14:textId="6FC83468" w:rsidR="00B04056" w:rsidRDefault="00B0405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Design Study(Optimization)</w:t>
                  </w:r>
                </w:p>
              </w:tc>
            </w:tr>
            <w:tr w:rsidR="00B04056" w14:paraId="3579658F" w14:textId="77777777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67393971" w14:textId="0D39E3E3" w:rsidR="00B04056" w:rsidRDefault="00B04056" w:rsidP="005E294F">
                  <w:r>
                    <w:t>Design Study Quality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195D9066" w14:textId="00E83324" w:rsidR="00B04056" w:rsidRDefault="00B0405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 quality (slower)</w:t>
                  </w:r>
                </w:p>
              </w:tc>
            </w:tr>
            <w:tr w:rsidR="00B04056" w14:paraId="0E0A5227" w14:textId="77777777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74B70520" w14:textId="3CFE6574" w:rsidR="00B04056" w:rsidRDefault="00B04056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2C4C8155" w14:textId="0686F154" w:rsidR="00B04056" w:rsidRDefault="00B0405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SOLIDWORKS document(C:\Users\User\Desktop\UNHSEDS\Engineering\2019-2020\CATO_HybridRocket\Propulsion\Runaway V2\Combustion Chamber\Material Type)</w:t>
                  </w:r>
                </w:p>
              </w:tc>
            </w:tr>
          </w:tbl>
          <w:p w14:paraId="7471A35E" w14:textId="361F2044" w:rsidR="005E294F" w:rsidRDefault="005E294F" w:rsidP="00A96F2C"/>
        </w:tc>
      </w:tr>
      <w:bookmarkEnd w:id="1"/>
      <w:bookmarkEnd w:id="2"/>
      <w:bookmarkEnd w:id="3"/>
    </w:tbl>
    <w:p w14:paraId="67FEF070" w14:textId="77777777" w:rsidR="00AC3438" w:rsidRDefault="00AC343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36170" w14:paraId="5E39967A" w14:textId="77777777" w:rsidTr="00836170">
        <w:tc>
          <w:tcPr>
            <w:tcW w:w="11016" w:type="dxa"/>
          </w:tcPr>
          <w:p w14:paraId="3A5AEFD3" w14:textId="36854E3F" w:rsidR="00836170" w:rsidRDefault="00B04056">
            <w:pPr>
              <w:pStyle w:val="Heading1"/>
              <w:outlineLvl w:val="0"/>
            </w:pPr>
            <w:bookmarkStart w:id="7" w:name="_Toc22345213"/>
            <w:r>
              <w:lastRenderedPageBreak/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90"/>
              <w:gridCol w:w="5390"/>
            </w:tblGrid>
            <w:tr w:rsidR="00836170" w14:paraId="51404F8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  <w:hideMark/>
                </w:tcPr>
                <w:p w14:paraId="4DAF4426" w14:textId="2CB46EC9" w:rsidR="00836170" w:rsidRDefault="00B04056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  <w:hideMark/>
                </w:tcPr>
                <w:p w14:paraId="57D63F1E" w14:textId="3B2CA316" w:rsidR="00836170" w:rsidRDefault="00B040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04056" w14:paraId="3512D790" w14:textId="77777777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36E51D58" w14:textId="2EE46C88" w:rsidR="00B04056" w:rsidRDefault="00B04056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0EA39835" w14:textId="0C24603F" w:rsidR="00B04056" w:rsidRDefault="00B0405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04056" w14:paraId="1BE0620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58759995" w14:textId="0A1E6DFC" w:rsidR="00B04056" w:rsidRDefault="00B04056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3291BBDA" w14:textId="4C6E072E" w:rsidR="00B04056" w:rsidRDefault="00B040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04056" w14:paraId="7DF65B99" w14:textId="77777777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489D43CA" w14:textId="6F24E69A" w:rsidR="00B04056" w:rsidRDefault="00B04056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543E880E" w14:textId="75AFA30B" w:rsidR="00B04056" w:rsidRDefault="00B0405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04056" w14:paraId="04DBAE8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5C78229C" w14:textId="7AC32A49" w:rsidR="00B04056" w:rsidRDefault="00B04056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07D4AC1E" w14:textId="2C3A2A08" w:rsidR="00B04056" w:rsidRDefault="00B040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029D0E48" w14:textId="151DD396" w:rsidR="00836170" w:rsidRDefault="00836170"/>
        </w:tc>
      </w:tr>
    </w:tbl>
    <w:p w14:paraId="624EBA9C" w14:textId="77777777" w:rsidR="00836170" w:rsidRDefault="008361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C32A06" w14:paraId="5D37BA50" w14:textId="77777777" w:rsidTr="00536CCB">
        <w:tc>
          <w:tcPr>
            <w:tcW w:w="11016" w:type="dxa"/>
          </w:tcPr>
          <w:p w14:paraId="0159DFEC" w14:textId="4F063D2B" w:rsidR="00C32A06" w:rsidRDefault="00B04056" w:rsidP="00536CCB">
            <w:pPr>
              <w:pStyle w:val="Heading1"/>
              <w:outlineLvl w:val="0"/>
              <w:rPr>
                <w:rStyle w:val="Strong"/>
              </w:rPr>
            </w:pPr>
            <w:bookmarkStart w:id="8" w:name="_Toc243733145"/>
            <w:bookmarkStart w:id="9" w:name="_Toc245020113"/>
            <w:bookmarkStart w:id="10" w:name="_Toc245020145"/>
            <w:bookmarkStart w:id="11" w:name="_Toc22345214"/>
            <w:r>
              <w:rPr>
                <w:rStyle w:val="Strong"/>
              </w:rPr>
              <w:t>Design Study Setup</w:t>
            </w:r>
            <w:bookmarkEnd w:id="11"/>
          </w:p>
          <w:p w14:paraId="6FF00DC4" w14:textId="77777777" w:rsidR="00C32A06" w:rsidRDefault="00C32A06" w:rsidP="00536CCB"/>
          <w:p w14:paraId="674CF869" w14:textId="76FB3281" w:rsidR="00C32A06" w:rsidRPr="00607283" w:rsidRDefault="00B04056" w:rsidP="00536CCB">
            <w:pPr>
              <w:rPr>
                <w:b/>
              </w:rPr>
            </w:pPr>
            <w:r>
              <w:rPr>
                <w:b/>
              </w:rPr>
              <w:t>Design Variables</w:t>
            </w:r>
          </w:p>
          <w:tbl>
            <w:tblPr>
              <w:tblStyle w:val="LightList-Accent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2306"/>
              <w:gridCol w:w="3444"/>
              <w:gridCol w:w="2793"/>
            </w:tblGrid>
            <w:tr w:rsidR="00C32A06" w14:paraId="5687E30F" w14:textId="77777777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shd w:val="clear" w:color="auto" w:fill="EAF1DD" w:themeFill="accent3" w:themeFillTint="33"/>
                  <w:vAlign w:val="center"/>
                </w:tcPr>
                <w:p w14:paraId="0EE2C238" w14:textId="6D34DC14" w:rsidR="00C32A06" w:rsidRPr="004E282D" w:rsidRDefault="00B04056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66" w:type="pct"/>
                  <w:shd w:val="clear" w:color="auto" w:fill="EAF1DD" w:themeFill="accent3" w:themeFillTint="33"/>
                  <w:vAlign w:val="center"/>
                </w:tcPr>
                <w:p w14:paraId="2C418B4D" w14:textId="37259E3E" w:rsidR="00C32A06" w:rsidRPr="004E282D" w:rsidRDefault="00B04056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Type</w:t>
                  </w:r>
                </w:p>
              </w:tc>
              <w:tc>
                <w:tcPr>
                  <w:tcW w:w="1592" w:type="pct"/>
                  <w:shd w:val="clear" w:color="auto" w:fill="EAF1DD" w:themeFill="accent3" w:themeFillTint="33"/>
                  <w:vAlign w:val="center"/>
                </w:tcPr>
                <w:p w14:paraId="6989E236" w14:textId="2F3708C3" w:rsidR="00C32A06" w:rsidRPr="004E282D" w:rsidRDefault="00B04056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Value</w:t>
                  </w:r>
                </w:p>
              </w:tc>
              <w:tc>
                <w:tcPr>
                  <w:tcW w:w="1291" w:type="pct"/>
                  <w:shd w:val="clear" w:color="auto" w:fill="EAF1DD" w:themeFill="accent3" w:themeFillTint="33"/>
                  <w:vAlign w:val="center"/>
                </w:tcPr>
                <w:p w14:paraId="69B81844" w14:textId="5FBABF1A" w:rsidR="00C32A06" w:rsidRPr="004E282D" w:rsidRDefault="00B04056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</w:tr>
            <w:tr w:rsidR="00C32A06" w14:paraId="6EC09115" w14:textId="77777777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14:paraId="361EA80B" w14:textId="787481CE" w:rsidR="00C32A06" w:rsidRPr="00AD5FBA" w:rsidRDefault="00B04056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OD</w:t>
                  </w:r>
                </w:p>
              </w:tc>
              <w:tc>
                <w:tcPr>
                  <w:tcW w:w="1066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51216F8F" w14:textId="533BD877" w:rsidR="00C32A06" w:rsidRPr="00607283" w:rsidRDefault="00B0405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Style w:val="Strong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0AC19852" w14:textId="34250964" w:rsidR="00C32A06" w:rsidRPr="006208CB" w:rsidRDefault="00B0405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Min:3.1   Max:3.5   Step:0.1</w:t>
                  </w:r>
                </w:p>
              </w:tc>
              <w:tc>
                <w:tcPr>
                  <w:tcW w:w="1291" w:type="pct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14:paraId="3FFD2D53" w14:textId="16902814" w:rsidR="00C32A06" w:rsidRPr="004C6DEB" w:rsidRDefault="00B0405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</w:t>
                  </w:r>
                </w:p>
              </w:tc>
            </w:tr>
          </w:tbl>
          <w:p w14:paraId="6C8ABADA" w14:textId="77777777" w:rsidR="00C32A06" w:rsidRDefault="00C32A06" w:rsidP="00536CCB">
            <w:pPr>
              <w:rPr>
                <w:b/>
              </w:rPr>
            </w:pPr>
          </w:p>
          <w:p w14:paraId="212F3083" w14:textId="37854C7F" w:rsidR="00C32A06" w:rsidRDefault="00B04056" w:rsidP="00536CCB">
            <w:r>
              <w:rPr>
                <w:b/>
              </w:rPr>
              <w:t>Constraints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2188"/>
              <w:gridCol w:w="2259"/>
              <w:gridCol w:w="2204"/>
              <w:gridCol w:w="2096"/>
            </w:tblGrid>
            <w:tr w:rsidR="00C32A06" w14:paraId="7E0F594E" w14:textId="77777777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shd w:val="clear" w:color="auto" w:fill="F2E0D2"/>
                  <w:vAlign w:val="center"/>
                </w:tcPr>
                <w:p w14:paraId="2A64DA0C" w14:textId="65D7D2A7" w:rsidR="00C32A06" w:rsidRPr="004E282D" w:rsidRDefault="00B04056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Sensor name</w:t>
                  </w:r>
                </w:p>
              </w:tc>
              <w:tc>
                <w:tcPr>
                  <w:tcW w:w="1011" w:type="pct"/>
                  <w:shd w:val="clear" w:color="auto" w:fill="F2E0D2"/>
                  <w:vAlign w:val="center"/>
                </w:tcPr>
                <w:p w14:paraId="7A0DCAA2" w14:textId="171E2FA9" w:rsidR="00C32A06" w:rsidRPr="004E282D" w:rsidRDefault="00B04056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Condition</w:t>
                  </w:r>
                </w:p>
              </w:tc>
              <w:tc>
                <w:tcPr>
                  <w:tcW w:w="1044" w:type="pct"/>
                  <w:shd w:val="clear" w:color="auto" w:fill="F2E0D2"/>
                  <w:vAlign w:val="center"/>
                </w:tcPr>
                <w:p w14:paraId="7E23A59B" w14:textId="1FEBD34B" w:rsidR="00C32A06" w:rsidRPr="004E282D" w:rsidRDefault="00B04056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Bounds</w:t>
                  </w:r>
                </w:p>
              </w:tc>
              <w:tc>
                <w:tcPr>
                  <w:tcW w:w="1019" w:type="pct"/>
                  <w:shd w:val="clear" w:color="auto" w:fill="F2E0D2"/>
                  <w:vAlign w:val="center"/>
                </w:tcPr>
                <w:p w14:paraId="389515C8" w14:textId="1CB4747B" w:rsidR="00C32A06" w:rsidRPr="004E282D" w:rsidRDefault="00B04056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  <w:tc>
                <w:tcPr>
                  <w:tcW w:w="969" w:type="pct"/>
                  <w:shd w:val="clear" w:color="auto" w:fill="F2E0D2"/>
                </w:tcPr>
                <w:p w14:paraId="4A7177D7" w14:textId="637C67AB" w:rsidR="00C32A06" w:rsidRPr="004E282D" w:rsidRDefault="00B04056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C32A06" w14:paraId="1690DCBC" w14:textId="77777777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vAlign w:val="center"/>
                </w:tcPr>
                <w:p w14:paraId="2DE1FC40" w14:textId="7F1B1D88" w:rsidR="00C32A06" w:rsidRPr="00F42DD1" w:rsidRDefault="00B04056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Minimum Factor of Safety1</w:t>
                  </w:r>
                </w:p>
              </w:tc>
              <w:tc>
                <w:tcPr>
                  <w:tcW w:w="1011" w:type="pct"/>
                </w:tcPr>
                <w:p w14:paraId="5196E0EA" w14:textId="5D6BBF48" w:rsidR="00C32A06" w:rsidRPr="006208CB" w:rsidRDefault="00B0405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Monitor Only</w:t>
                  </w:r>
                </w:p>
              </w:tc>
              <w:tc>
                <w:tcPr>
                  <w:tcW w:w="1044" w:type="pct"/>
                </w:tcPr>
                <w:p w14:paraId="243F5DA8" w14:textId="5CB3C981" w:rsidR="00C32A06" w:rsidRPr="006208CB" w:rsidRDefault="00B0405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  <w:tc>
                <w:tcPr>
                  <w:tcW w:w="1019" w:type="pct"/>
                  <w:vAlign w:val="center"/>
                </w:tcPr>
                <w:p w14:paraId="2DF8B80B" w14:textId="3A429AA8" w:rsidR="00C32A06" w:rsidRDefault="00B0405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-</w:t>
                  </w:r>
                </w:p>
              </w:tc>
              <w:tc>
                <w:tcPr>
                  <w:tcW w:w="969" w:type="pct"/>
                </w:tcPr>
                <w:p w14:paraId="39B958CF" w14:textId="6A4472AF" w:rsidR="00C32A06" w:rsidRDefault="00B0405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Static 1</w:t>
                  </w:r>
                </w:p>
              </w:tc>
            </w:tr>
          </w:tbl>
          <w:p w14:paraId="4E70E27A" w14:textId="77777777" w:rsidR="00C32A06" w:rsidRDefault="00C32A06" w:rsidP="00536CCB">
            <w:pPr>
              <w:rPr>
                <w:rStyle w:val="Strong"/>
              </w:rPr>
            </w:pPr>
          </w:p>
          <w:p w14:paraId="5BAD356A" w14:textId="5043A0EA" w:rsidR="00C32A06" w:rsidRDefault="00B04056" w:rsidP="00536CCB">
            <w:r>
              <w:rPr>
                <w:b/>
              </w:rPr>
              <w:t>Goals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2321"/>
              <w:gridCol w:w="1917"/>
              <w:gridCol w:w="2429"/>
              <w:gridCol w:w="2291"/>
            </w:tblGrid>
            <w:tr w:rsidR="00B92E10" w14:paraId="08A0AA5A" w14:textId="77777777" w:rsidTr="00B92E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pct"/>
                  <w:shd w:val="clear" w:color="auto" w:fill="DBE5F1" w:themeFill="accent1" w:themeFillTint="33"/>
                  <w:vAlign w:val="center"/>
                </w:tcPr>
                <w:p w14:paraId="1EE70E35" w14:textId="6A227D28" w:rsidR="00B92E10" w:rsidRPr="004E282D" w:rsidRDefault="00B04056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73" w:type="pct"/>
                  <w:shd w:val="clear" w:color="auto" w:fill="DBE5F1" w:themeFill="accent1" w:themeFillTint="33"/>
                  <w:vAlign w:val="center"/>
                </w:tcPr>
                <w:p w14:paraId="2118D3E8" w14:textId="504BB28A" w:rsidR="00B92E10" w:rsidRPr="004E282D" w:rsidRDefault="00B04056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Goal</w:t>
                  </w:r>
                </w:p>
              </w:tc>
              <w:tc>
                <w:tcPr>
                  <w:tcW w:w="886" w:type="pct"/>
                  <w:shd w:val="clear" w:color="auto" w:fill="DBE5F1" w:themeFill="accent1" w:themeFillTint="33"/>
                </w:tcPr>
                <w:p w14:paraId="50863E27" w14:textId="2BE6F345" w:rsidR="00B92E10" w:rsidRPr="004E282D" w:rsidRDefault="00B04056" w:rsidP="00B92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1123" w:type="pct"/>
                  <w:shd w:val="clear" w:color="auto" w:fill="DBE5F1" w:themeFill="accent1" w:themeFillTint="33"/>
                  <w:vAlign w:val="center"/>
                </w:tcPr>
                <w:p w14:paraId="490B33F6" w14:textId="272ACDFB" w:rsidR="00B92E10" w:rsidRPr="004E282D" w:rsidRDefault="00B04056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Weight</w:t>
                  </w:r>
                </w:p>
              </w:tc>
              <w:tc>
                <w:tcPr>
                  <w:tcW w:w="1059" w:type="pct"/>
                  <w:shd w:val="clear" w:color="auto" w:fill="DBE5F1" w:themeFill="accent1" w:themeFillTint="33"/>
                  <w:vAlign w:val="center"/>
                </w:tcPr>
                <w:p w14:paraId="4DD53D62" w14:textId="432CB3F4" w:rsidR="00B92E10" w:rsidRPr="004E282D" w:rsidRDefault="00B04056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B92E10" w14:paraId="68743499" w14:textId="77777777" w:rsidTr="00B92E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pct"/>
                  <w:vAlign w:val="center"/>
                </w:tcPr>
                <w:p w14:paraId="16B3F8B1" w14:textId="1ADDC694" w:rsidR="00B92E10" w:rsidRPr="00F42DD1" w:rsidRDefault="00B04056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Minimum Factor of Safety2</w:t>
                  </w:r>
                </w:p>
              </w:tc>
              <w:tc>
                <w:tcPr>
                  <w:tcW w:w="1073" w:type="pct"/>
                </w:tcPr>
                <w:p w14:paraId="11586868" w14:textId="31177377" w:rsidR="00B92E10" w:rsidRPr="006208CB" w:rsidRDefault="00B0405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t>Is exactly 3</w:t>
                  </w:r>
                </w:p>
              </w:tc>
              <w:tc>
                <w:tcPr>
                  <w:tcW w:w="886" w:type="pct"/>
                </w:tcPr>
                <w:p w14:paraId="07AA29EA" w14:textId="28D0611F" w:rsidR="00B92E10" w:rsidRPr="006208CB" w:rsidRDefault="00B04056" w:rsidP="0002002A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Factor of Safety</w:t>
                  </w:r>
                </w:p>
              </w:tc>
              <w:tc>
                <w:tcPr>
                  <w:tcW w:w="1123" w:type="pct"/>
                </w:tcPr>
                <w:p w14:paraId="2616981A" w14:textId="4990995C" w:rsidR="00B92E10" w:rsidRPr="006208CB" w:rsidRDefault="00B0405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1059" w:type="pct"/>
                  <w:vAlign w:val="center"/>
                </w:tcPr>
                <w:p w14:paraId="4BD5E9B9" w14:textId="151F553C" w:rsidR="00B92E10" w:rsidRDefault="00B0405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Static 1</w:t>
                  </w:r>
                </w:p>
              </w:tc>
            </w:tr>
          </w:tbl>
          <w:p w14:paraId="0BE4A26C" w14:textId="7AA13FF3" w:rsidR="00C32A06" w:rsidRDefault="00C32A06" w:rsidP="00536CCB">
            <w:pPr>
              <w:rPr>
                <w:rStyle w:val="Strong"/>
              </w:rPr>
            </w:pPr>
          </w:p>
        </w:tc>
      </w:tr>
    </w:tbl>
    <w:p w14:paraId="3DF367EE" w14:textId="77777777" w:rsidR="00076F1F" w:rsidRDefault="00076F1F" w:rsidP="00076F1F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2A06" w14:paraId="216D44AA" w14:textId="77777777" w:rsidTr="00536CC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DE6D946" w14:textId="281CEBB9" w:rsidR="00C32A06" w:rsidRDefault="00B04056" w:rsidP="00536CCB">
            <w:pPr>
              <w:pStyle w:val="Heading1"/>
              <w:outlineLvl w:val="0"/>
            </w:pPr>
            <w:bookmarkStart w:id="12" w:name="_Toc243733152"/>
            <w:bookmarkStart w:id="13" w:name="_Toc245020120"/>
            <w:bookmarkStart w:id="14" w:name="_Toc245020152"/>
            <w:bookmarkStart w:id="15" w:name="_Toc243733154"/>
            <w:bookmarkStart w:id="16" w:name="_Toc245020122"/>
            <w:bookmarkStart w:id="17" w:name="_Toc245020154"/>
            <w:bookmarkStart w:id="18" w:name="_Toc22345215"/>
            <w:bookmarkEnd w:id="8"/>
            <w:bookmarkEnd w:id="9"/>
            <w:bookmarkEnd w:id="10"/>
            <w:r>
              <w:lastRenderedPageBreak/>
              <w:t>Study Results</w:t>
            </w:r>
            <w:bookmarkEnd w:id="18"/>
          </w:p>
          <w:p w14:paraId="5C2A14AA" w14:textId="77777777" w:rsidR="00C32A06" w:rsidRDefault="00C32A06" w:rsidP="00536CCB"/>
          <w:p w14:paraId="5567AD7A" w14:textId="2A927663" w:rsidR="00C32A06" w:rsidRDefault="00B04056" w:rsidP="00536CCB">
            <w:r>
              <w:t xml:space="preserve">5 of 7 scenarios ran successfully. </w:t>
            </w:r>
          </w:p>
          <w:p w14:paraId="26A005FF" w14:textId="392C74FC" w:rsidR="00C32A06" w:rsidRDefault="00C32A06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537"/>
              <w:gridCol w:w="1537"/>
              <w:gridCol w:w="1536"/>
              <w:gridCol w:w="1536"/>
              <w:gridCol w:w="1536"/>
              <w:gridCol w:w="1536"/>
              <w:gridCol w:w="1536"/>
            </w:tblGrid>
            <w:tr w:rsidR="00B04056" w14:paraId="762F0087" w14:textId="77777777" w:rsidTr="00D327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0615B64C" w14:textId="2A257936" w:rsidR="00B04056" w:rsidRDefault="00B04056" w:rsidP="00B04056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09FF3996" w14:textId="123616BC" w:rsidR="00B04056" w:rsidRDefault="00B04056" w:rsidP="00B0405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1F50D6E8" w14:textId="32A41AA2" w:rsidR="00B04056" w:rsidRDefault="00B04056" w:rsidP="00B0405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Current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7B514A95" w14:textId="475AC568" w:rsidR="00B04056" w:rsidRDefault="00B04056" w:rsidP="00B0405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Initial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78A74131" w14:textId="34158980" w:rsidR="00B04056" w:rsidRDefault="00B04056" w:rsidP="00B0405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Optimal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437CF9CC" w14:textId="37BE30E4" w:rsidR="00B04056" w:rsidRDefault="00B04056" w:rsidP="00B0405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C87F0D6" w14:textId="71BF2B00" w:rsidR="00B04056" w:rsidRDefault="00B04056" w:rsidP="00B0405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</w:t>
                  </w:r>
                </w:p>
              </w:tc>
            </w:tr>
            <w:tr w:rsidR="00B04056" w14:paraId="42D28845" w14:textId="77777777" w:rsidTr="00B04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434437E" w14:textId="121E1FB2" w:rsidR="00B04056" w:rsidRPr="00B92BBB" w:rsidRDefault="00B04056" w:rsidP="00B0405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OD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40DE368" w14:textId="6A1D973F" w:rsidR="00B04056" w:rsidRPr="00B92BBB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3D9F430" w14:textId="15A90E96" w:rsidR="00B04056" w:rsidRPr="00B92BBB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3.25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B797C06" w14:textId="7684E70D" w:rsidR="00B04056" w:rsidRPr="00B92BBB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3.25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E97E0EC" w14:textId="2B97340E" w:rsidR="00B04056" w:rsidRPr="00B92BBB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3.25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39CA969" w14:textId="4D6CC1DE" w:rsidR="00B04056" w:rsidRPr="00B92BBB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C1BD54C" w14:textId="65777020" w:rsidR="00B04056" w:rsidRPr="00B92BBB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3.2</w:t>
                  </w:r>
                </w:p>
              </w:tc>
            </w:tr>
            <w:tr w:rsidR="00B04056" w14:paraId="5CBC585C" w14:textId="77777777" w:rsidTr="00B04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AFF8020" w14:textId="4096A527" w:rsidR="00B04056" w:rsidRDefault="00B04056" w:rsidP="00B0405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6E3162E" w14:textId="77777777" w:rsidR="00B04056" w:rsidRDefault="00B04056" w:rsidP="00B0405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0D6B24A" w14:textId="6E4A99F0" w:rsidR="00B04056" w:rsidRDefault="00B04056" w:rsidP="00B0405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2.970994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782709D" w14:textId="3F00850C" w:rsidR="00B04056" w:rsidRDefault="00B04056" w:rsidP="00B0405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2.970994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2270590" w14:textId="11FCF6C1" w:rsidR="00B04056" w:rsidRDefault="00B04056" w:rsidP="00B0405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2.970994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E0D2694" w14:textId="3092F1FA" w:rsidR="00B04056" w:rsidRDefault="00B04056" w:rsidP="00B0405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98DB743" w14:textId="1059CF93" w:rsidR="00B04056" w:rsidRDefault="00B04056" w:rsidP="00B0405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B04056" w14:paraId="3B77A3C8" w14:textId="77777777" w:rsidTr="00D327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B59B892" w14:textId="77D30E84" w:rsidR="00B04056" w:rsidRDefault="00B04056" w:rsidP="00B0405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C0A7189" w14:textId="77777777" w:rsidR="00B04056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7B26CF6" w14:textId="76E0CD25" w:rsidR="00B04056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2.970994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30AEB31" w14:textId="292AF390" w:rsidR="00B04056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2.970994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4ED77C3" w14:textId="6FCE9D2C" w:rsidR="00B04056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2.970994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5186031" w14:textId="64709439" w:rsidR="00B04056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32EF4F2" w14:textId="4DF336A2" w:rsidR="00B04056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7990AE20" w14:textId="21C299BB" w:rsidR="00B04056" w:rsidRDefault="00B04056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4110"/>
              <w:gridCol w:w="1117"/>
              <w:gridCol w:w="1845"/>
              <w:gridCol w:w="1845"/>
              <w:gridCol w:w="1845"/>
            </w:tblGrid>
            <w:tr w:rsidR="00B04056" w14:paraId="6AAD5BAB" w14:textId="77777777" w:rsidTr="00B040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15A1BD2A" w14:textId="6160B9C2" w:rsidR="00B04056" w:rsidRDefault="00B04056" w:rsidP="00B04056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519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78E2C3C1" w14:textId="1BE1188D" w:rsidR="00B04056" w:rsidRDefault="00B04056" w:rsidP="00B0405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5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E7CB89A" w14:textId="776E9469" w:rsidR="00B04056" w:rsidRDefault="00B04056" w:rsidP="00B0405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</w:t>
                  </w:r>
                </w:p>
              </w:tc>
              <w:tc>
                <w:tcPr>
                  <w:tcW w:w="85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01C2BE98" w14:textId="0C49965D" w:rsidR="00B04056" w:rsidRDefault="00B04056" w:rsidP="00B0405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</w:t>
                  </w:r>
                </w:p>
              </w:tc>
              <w:tc>
                <w:tcPr>
                  <w:tcW w:w="85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7168E1C" w14:textId="4AF97ED5" w:rsidR="00B04056" w:rsidRDefault="00B04056" w:rsidP="00B0405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</w:t>
                  </w:r>
                </w:p>
              </w:tc>
            </w:tr>
            <w:tr w:rsidR="00B04056" w14:paraId="4722B4F7" w14:textId="77777777" w:rsidTr="00B04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7A29181" w14:textId="7B287D9C" w:rsidR="00B04056" w:rsidRPr="00B92BBB" w:rsidRDefault="00B04056" w:rsidP="00B0405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OD</w:t>
                  </w:r>
                </w:p>
              </w:tc>
              <w:tc>
                <w:tcPr>
                  <w:tcW w:w="51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2B4C84C" w14:textId="36EC513B" w:rsidR="00B04056" w:rsidRPr="00B92BBB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C74DB8E" w14:textId="2E60EE95" w:rsidR="00B04056" w:rsidRPr="00B92BBB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A17CF86" w14:textId="3695CB06" w:rsidR="00B04056" w:rsidRPr="00B92BBB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E8101BF" w14:textId="5F66E73D" w:rsidR="00B04056" w:rsidRPr="00B92BBB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</w:t>
                  </w:r>
                </w:p>
              </w:tc>
            </w:tr>
            <w:tr w:rsidR="00B04056" w14:paraId="2CDC2022" w14:textId="77777777" w:rsidTr="00B04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A42E0B6" w14:textId="13C9769F" w:rsidR="00B04056" w:rsidRDefault="00B04056" w:rsidP="00B0405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51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2B385BA" w14:textId="77777777" w:rsidR="00B04056" w:rsidRDefault="00B04056" w:rsidP="00B0405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C1E01B8" w14:textId="32D86E91" w:rsidR="00B04056" w:rsidRDefault="00B04056" w:rsidP="00B0405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3.489137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634BED2" w14:textId="341686BB" w:rsidR="00B04056" w:rsidRDefault="00B04056" w:rsidP="00B0405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4.483489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0894301" w14:textId="5F3B9228" w:rsidR="00B04056" w:rsidRDefault="00B04056" w:rsidP="00B0405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5.420264</w:t>
                  </w:r>
                </w:p>
              </w:tc>
            </w:tr>
            <w:tr w:rsidR="00B04056" w14:paraId="59F4910B" w14:textId="77777777" w:rsidTr="00B04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D7CDB1B" w14:textId="166D3AC6" w:rsidR="00B04056" w:rsidRDefault="00B04056" w:rsidP="00B0405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Safety2</w:t>
                  </w:r>
                </w:p>
              </w:tc>
              <w:tc>
                <w:tcPr>
                  <w:tcW w:w="51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9EE722D" w14:textId="77777777" w:rsidR="00B04056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B9EFA3E" w14:textId="7774875B" w:rsidR="00B04056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3.489137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CF30AD1" w14:textId="4C79AE8F" w:rsidR="00B04056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4.483489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2F2DC27" w14:textId="732A9191" w:rsidR="00B04056" w:rsidRDefault="00B04056" w:rsidP="00B0405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5.420264</w:t>
                  </w:r>
                </w:p>
              </w:tc>
            </w:tr>
          </w:tbl>
          <w:p w14:paraId="41906C88" w14:textId="77777777" w:rsidR="00B04056" w:rsidRPr="000B04D4" w:rsidRDefault="00B04056" w:rsidP="00536CCB"/>
          <w:bookmarkEnd w:id="12"/>
          <w:bookmarkEnd w:id="13"/>
          <w:bookmarkEnd w:id="14"/>
          <w:p w14:paraId="151D55B2" w14:textId="547DF5D1" w:rsidR="00C32A06" w:rsidRDefault="00C32A06" w:rsidP="00536CCB"/>
        </w:tc>
      </w:tr>
    </w:tbl>
    <w:p w14:paraId="77F004AC" w14:textId="77777777" w:rsidR="001E02C4" w:rsidRDefault="001E02C4" w:rsidP="006A441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093" w14:paraId="0D64A789" w14:textId="77777777" w:rsidTr="00940093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ADD7881" w14:textId="221535E8" w:rsidR="00F446CD" w:rsidRDefault="00B04056" w:rsidP="00B04056">
            <w:pPr>
              <w:pStyle w:val="Heading1"/>
            </w:pPr>
            <w:bookmarkStart w:id="19" w:name="_Toc243733156"/>
            <w:bookmarkStart w:id="20" w:name="_Toc245020124"/>
            <w:bookmarkStart w:id="21" w:name="_Toc245020156"/>
            <w:bookmarkStart w:id="22" w:name="_Toc22345216"/>
            <w:bookmarkEnd w:id="15"/>
            <w:bookmarkEnd w:id="16"/>
            <w:bookmarkEnd w:id="17"/>
            <w:r>
              <w:t>Conclusion</w:t>
            </w:r>
            <w:bookmarkEnd w:id="22"/>
          </w:p>
        </w:tc>
      </w:tr>
    </w:tbl>
    <w:p w14:paraId="525140D8" w14:textId="00FB8C90" w:rsidR="00AC3438" w:rsidRPr="00AC3438" w:rsidRDefault="00AC3438" w:rsidP="00FE0924">
      <w:bookmarkStart w:id="23" w:name="_GoBack"/>
      <w:bookmarkEnd w:id="19"/>
      <w:bookmarkEnd w:id="20"/>
      <w:bookmarkEnd w:id="21"/>
      <w:bookmarkEnd w:id="23"/>
    </w:p>
    <w:sectPr w:rsidR="00AC3438" w:rsidRPr="00AC3438" w:rsidSect="00B04056"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0E195" w14:textId="77777777" w:rsidR="00B04056" w:rsidRDefault="00B04056" w:rsidP="00F25CD7">
      <w:pPr>
        <w:spacing w:after="0" w:line="240" w:lineRule="auto"/>
      </w:pPr>
      <w:r>
        <w:separator/>
      </w:r>
    </w:p>
  </w:endnote>
  <w:endnote w:type="continuationSeparator" w:id="0">
    <w:p w14:paraId="0907D790" w14:textId="77777777" w:rsidR="00B04056" w:rsidRDefault="00B04056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E217C8" w14:paraId="2E1D047B" w14:textId="77777777" w:rsidTr="003E1AE9">
      <w:tc>
        <w:tcPr>
          <w:tcW w:w="867" w:type="pct"/>
        </w:tcPr>
        <w:p w14:paraId="0FB16F96" w14:textId="77777777" w:rsidR="00E217C8" w:rsidRDefault="00E217C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A839152" wp14:editId="246ADEA4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25127C8D" w14:textId="1E2C8B5E" w:rsidR="00E217C8" w:rsidRDefault="00B04056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5140E365" w14:textId="36A1500C" w:rsidR="00E217C8" w:rsidRDefault="00B04056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Stainless Combustion Chamber</w:t>
          </w:r>
        </w:p>
      </w:tc>
      <w:tc>
        <w:tcPr>
          <w:tcW w:w="0" w:type="auto"/>
          <w:vAlign w:val="bottom"/>
        </w:tcPr>
        <w:p w14:paraId="4160800B" w14:textId="77777777" w:rsidR="00E217C8" w:rsidRDefault="00C3246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A41BE66" w14:textId="77777777" w:rsidR="00E217C8" w:rsidRPr="00BF0BC4" w:rsidRDefault="00E217C8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E217C8" w14:paraId="6F8497A7" w14:textId="77777777" w:rsidTr="00BF0BC4">
      <w:tc>
        <w:tcPr>
          <w:tcW w:w="1908" w:type="dxa"/>
        </w:tcPr>
        <w:p w14:paraId="6C599455" w14:textId="77777777" w:rsidR="00E217C8" w:rsidRDefault="00E217C8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2EC0A21" wp14:editId="244D5195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439C5F5D" w14:textId="71D5D88A" w:rsidR="00E217C8" w:rsidRDefault="00B04056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E217C8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61034E92" w14:textId="5B723210" w:rsidR="00E217C8" w:rsidRDefault="00B04056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Stainless Combustion Chamber</w:t>
          </w:r>
        </w:p>
      </w:tc>
      <w:tc>
        <w:tcPr>
          <w:tcW w:w="360" w:type="dxa"/>
          <w:vAlign w:val="bottom"/>
        </w:tcPr>
        <w:p w14:paraId="56EA246F" w14:textId="77777777" w:rsidR="00E217C8" w:rsidRDefault="00C3246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CBADFFF" w14:textId="77777777" w:rsidR="00E217C8" w:rsidRPr="00F25CD7" w:rsidRDefault="00E217C8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C9A7D" w14:textId="77777777" w:rsidR="00B04056" w:rsidRDefault="00B04056" w:rsidP="00F25CD7">
      <w:pPr>
        <w:spacing w:after="0" w:line="240" w:lineRule="auto"/>
      </w:pPr>
      <w:r>
        <w:separator/>
      </w:r>
    </w:p>
  </w:footnote>
  <w:footnote w:type="continuationSeparator" w:id="0">
    <w:p w14:paraId="72819E73" w14:textId="77777777" w:rsidR="00B04056" w:rsidRDefault="00B04056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4056"/>
    <w:rsid w:val="0000137B"/>
    <w:rsid w:val="00007F91"/>
    <w:rsid w:val="00010297"/>
    <w:rsid w:val="00011FAA"/>
    <w:rsid w:val="0002002A"/>
    <w:rsid w:val="000254A3"/>
    <w:rsid w:val="00026BB5"/>
    <w:rsid w:val="0003192A"/>
    <w:rsid w:val="0004566C"/>
    <w:rsid w:val="00045D8E"/>
    <w:rsid w:val="000472D5"/>
    <w:rsid w:val="0006117A"/>
    <w:rsid w:val="00062A77"/>
    <w:rsid w:val="000748C7"/>
    <w:rsid w:val="00075FB5"/>
    <w:rsid w:val="00076F1F"/>
    <w:rsid w:val="000A26FE"/>
    <w:rsid w:val="000B04D4"/>
    <w:rsid w:val="000B1222"/>
    <w:rsid w:val="000B48EF"/>
    <w:rsid w:val="000B5688"/>
    <w:rsid w:val="000B7D77"/>
    <w:rsid w:val="000C057D"/>
    <w:rsid w:val="000C327C"/>
    <w:rsid w:val="000C6BE8"/>
    <w:rsid w:val="000D3430"/>
    <w:rsid w:val="000E43FF"/>
    <w:rsid w:val="000E4BB1"/>
    <w:rsid w:val="000F1CCF"/>
    <w:rsid w:val="000F644C"/>
    <w:rsid w:val="00104F82"/>
    <w:rsid w:val="001266A9"/>
    <w:rsid w:val="0013130B"/>
    <w:rsid w:val="00131991"/>
    <w:rsid w:val="001417D9"/>
    <w:rsid w:val="0014589D"/>
    <w:rsid w:val="00145DDC"/>
    <w:rsid w:val="00156984"/>
    <w:rsid w:val="00157547"/>
    <w:rsid w:val="001727D3"/>
    <w:rsid w:val="00175029"/>
    <w:rsid w:val="00182DE5"/>
    <w:rsid w:val="001C2C27"/>
    <w:rsid w:val="001C68C3"/>
    <w:rsid w:val="001D191C"/>
    <w:rsid w:val="001D2470"/>
    <w:rsid w:val="001D33E3"/>
    <w:rsid w:val="001D44E0"/>
    <w:rsid w:val="001E02C4"/>
    <w:rsid w:val="001F03DD"/>
    <w:rsid w:val="00211C62"/>
    <w:rsid w:val="00221495"/>
    <w:rsid w:val="00235AEA"/>
    <w:rsid w:val="00250E47"/>
    <w:rsid w:val="00256EDD"/>
    <w:rsid w:val="00261F85"/>
    <w:rsid w:val="00270D1B"/>
    <w:rsid w:val="00274A00"/>
    <w:rsid w:val="00290760"/>
    <w:rsid w:val="002A16AE"/>
    <w:rsid w:val="002A57F3"/>
    <w:rsid w:val="002C3768"/>
    <w:rsid w:val="002C4B8E"/>
    <w:rsid w:val="002D055F"/>
    <w:rsid w:val="002D486C"/>
    <w:rsid w:val="00302F75"/>
    <w:rsid w:val="00321449"/>
    <w:rsid w:val="00327761"/>
    <w:rsid w:val="00336854"/>
    <w:rsid w:val="00343025"/>
    <w:rsid w:val="00356521"/>
    <w:rsid w:val="00363576"/>
    <w:rsid w:val="00366154"/>
    <w:rsid w:val="00371880"/>
    <w:rsid w:val="00375C14"/>
    <w:rsid w:val="00394767"/>
    <w:rsid w:val="003954C1"/>
    <w:rsid w:val="003A6C5E"/>
    <w:rsid w:val="003B208E"/>
    <w:rsid w:val="003D5A04"/>
    <w:rsid w:val="003E1AE9"/>
    <w:rsid w:val="003E6C57"/>
    <w:rsid w:val="00402D16"/>
    <w:rsid w:val="00404B17"/>
    <w:rsid w:val="0041130B"/>
    <w:rsid w:val="00415831"/>
    <w:rsid w:val="004206E2"/>
    <w:rsid w:val="004222DB"/>
    <w:rsid w:val="004309A9"/>
    <w:rsid w:val="00432595"/>
    <w:rsid w:val="00445FB0"/>
    <w:rsid w:val="00461831"/>
    <w:rsid w:val="00464E05"/>
    <w:rsid w:val="0046503E"/>
    <w:rsid w:val="004654B1"/>
    <w:rsid w:val="00465751"/>
    <w:rsid w:val="00467971"/>
    <w:rsid w:val="004766D3"/>
    <w:rsid w:val="0047723B"/>
    <w:rsid w:val="00481BC3"/>
    <w:rsid w:val="00483B0D"/>
    <w:rsid w:val="004850B3"/>
    <w:rsid w:val="0048560F"/>
    <w:rsid w:val="00486931"/>
    <w:rsid w:val="00494497"/>
    <w:rsid w:val="004973B2"/>
    <w:rsid w:val="004A0724"/>
    <w:rsid w:val="004A09B3"/>
    <w:rsid w:val="004B1153"/>
    <w:rsid w:val="004C2BA6"/>
    <w:rsid w:val="004D2956"/>
    <w:rsid w:val="004E282D"/>
    <w:rsid w:val="004E6E74"/>
    <w:rsid w:val="004E71C6"/>
    <w:rsid w:val="00531B9C"/>
    <w:rsid w:val="00533322"/>
    <w:rsid w:val="0053380E"/>
    <w:rsid w:val="00543154"/>
    <w:rsid w:val="005550D9"/>
    <w:rsid w:val="0057633A"/>
    <w:rsid w:val="00577134"/>
    <w:rsid w:val="00580168"/>
    <w:rsid w:val="00587B85"/>
    <w:rsid w:val="00595010"/>
    <w:rsid w:val="005A042B"/>
    <w:rsid w:val="005A3F5C"/>
    <w:rsid w:val="005E294F"/>
    <w:rsid w:val="005E6703"/>
    <w:rsid w:val="005E6C4B"/>
    <w:rsid w:val="005E7EBE"/>
    <w:rsid w:val="00607283"/>
    <w:rsid w:val="006208CB"/>
    <w:rsid w:val="00624843"/>
    <w:rsid w:val="006345A4"/>
    <w:rsid w:val="00644D66"/>
    <w:rsid w:val="006518B5"/>
    <w:rsid w:val="006603F7"/>
    <w:rsid w:val="00660FB6"/>
    <w:rsid w:val="006754CC"/>
    <w:rsid w:val="006936A0"/>
    <w:rsid w:val="006960B7"/>
    <w:rsid w:val="006A0977"/>
    <w:rsid w:val="006A441F"/>
    <w:rsid w:val="006A45A4"/>
    <w:rsid w:val="006B44C5"/>
    <w:rsid w:val="006B4FDD"/>
    <w:rsid w:val="006C1902"/>
    <w:rsid w:val="006C546A"/>
    <w:rsid w:val="006D0498"/>
    <w:rsid w:val="006E39BC"/>
    <w:rsid w:val="006E4EA4"/>
    <w:rsid w:val="006F485A"/>
    <w:rsid w:val="006F79B9"/>
    <w:rsid w:val="00710705"/>
    <w:rsid w:val="00710F80"/>
    <w:rsid w:val="00712E0F"/>
    <w:rsid w:val="00715A02"/>
    <w:rsid w:val="00715C54"/>
    <w:rsid w:val="007243E2"/>
    <w:rsid w:val="007324D7"/>
    <w:rsid w:val="00740479"/>
    <w:rsid w:val="007438DA"/>
    <w:rsid w:val="00752575"/>
    <w:rsid w:val="00760824"/>
    <w:rsid w:val="007621E5"/>
    <w:rsid w:val="00766AD1"/>
    <w:rsid w:val="00767579"/>
    <w:rsid w:val="00772F31"/>
    <w:rsid w:val="007763C7"/>
    <w:rsid w:val="00784E99"/>
    <w:rsid w:val="00792ADA"/>
    <w:rsid w:val="00795FEE"/>
    <w:rsid w:val="00797A42"/>
    <w:rsid w:val="007B4A87"/>
    <w:rsid w:val="007B5CD9"/>
    <w:rsid w:val="007C0010"/>
    <w:rsid w:val="007D43DF"/>
    <w:rsid w:val="007E2752"/>
    <w:rsid w:val="007F46EC"/>
    <w:rsid w:val="00801834"/>
    <w:rsid w:val="00814F3A"/>
    <w:rsid w:val="008153C7"/>
    <w:rsid w:val="008210E8"/>
    <w:rsid w:val="008247CA"/>
    <w:rsid w:val="00824FE0"/>
    <w:rsid w:val="00836170"/>
    <w:rsid w:val="00836EAE"/>
    <w:rsid w:val="0084091E"/>
    <w:rsid w:val="00854016"/>
    <w:rsid w:val="00866EA3"/>
    <w:rsid w:val="008679D1"/>
    <w:rsid w:val="00874134"/>
    <w:rsid w:val="0088230B"/>
    <w:rsid w:val="00894C77"/>
    <w:rsid w:val="008B7AD0"/>
    <w:rsid w:val="008C35A8"/>
    <w:rsid w:val="008D25E7"/>
    <w:rsid w:val="008D3911"/>
    <w:rsid w:val="008D7043"/>
    <w:rsid w:val="008D7834"/>
    <w:rsid w:val="008E4851"/>
    <w:rsid w:val="008F70A4"/>
    <w:rsid w:val="00901E44"/>
    <w:rsid w:val="00920A55"/>
    <w:rsid w:val="009249E2"/>
    <w:rsid w:val="00936ABE"/>
    <w:rsid w:val="00936F62"/>
    <w:rsid w:val="00940093"/>
    <w:rsid w:val="009400C8"/>
    <w:rsid w:val="00947D5F"/>
    <w:rsid w:val="00953232"/>
    <w:rsid w:val="009558AD"/>
    <w:rsid w:val="009572E7"/>
    <w:rsid w:val="00957B1B"/>
    <w:rsid w:val="009672C3"/>
    <w:rsid w:val="0097129F"/>
    <w:rsid w:val="009732C6"/>
    <w:rsid w:val="009755C2"/>
    <w:rsid w:val="0098471A"/>
    <w:rsid w:val="009A0693"/>
    <w:rsid w:val="009A1D59"/>
    <w:rsid w:val="009A2929"/>
    <w:rsid w:val="009A49A6"/>
    <w:rsid w:val="009B6A64"/>
    <w:rsid w:val="009C008A"/>
    <w:rsid w:val="009C5582"/>
    <w:rsid w:val="009D18C8"/>
    <w:rsid w:val="009E7C50"/>
    <w:rsid w:val="009F13F1"/>
    <w:rsid w:val="009F39F8"/>
    <w:rsid w:val="00A0746F"/>
    <w:rsid w:val="00A1276F"/>
    <w:rsid w:val="00A161A2"/>
    <w:rsid w:val="00A22CA8"/>
    <w:rsid w:val="00A23062"/>
    <w:rsid w:val="00A5373F"/>
    <w:rsid w:val="00A54E07"/>
    <w:rsid w:val="00A6304F"/>
    <w:rsid w:val="00A71F3A"/>
    <w:rsid w:val="00A809FF"/>
    <w:rsid w:val="00A81A75"/>
    <w:rsid w:val="00A82ED6"/>
    <w:rsid w:val="00A96F2C"/>
    <w:rsid w:val="00AB0D56"/>
    <w:rsid w:val="00AB1FC7"/>
    <w:rsid w:val="00AC0746"/>
    <w:rsid w:val="00AC0AC1"/>
    <w:rsid w:val="00AC3438"/>
    <w:rsid w:val="00AC7FBC"/>
    <w:rsid w:val="00AD1271"/>
    <w:rsid w:val="00AD5FBA"/>
    <w:rsid w:val="00AD6CD3"/>
    <w:rsid w:val="00AD75D9"/>
    <w:rsid w:val="00AE1E50"/>
    <w:rsid w:val="00AE50F9"/>
    <w:rsid w:val="00AE7097"/>
    <w:rsid w:val="00AE7432"/>
    <w:rsid w:val="00AF0881"/>
    <w:rsid w:val="00AF3BCA"/>
    <w:rsid w:val="00AF6B76"/>
    <w:rsid w:val="00B04056"/>
    <w:rsid w:val="00B31C60"/>
    <w:rsid w:val="00B32EC3"/>
    <w:rsid w:val="00B35001"/>
    <w:rsid w:val="00B409A5"/>
    <w:rsid w:val="00B43759"/>
    <w:rsid w:val="00B4535D"/>
    <w:rsid w:val="00B52C4A"/>
    <w:rsid w:val="00B5303C"/>
    <w:rsid w:val="00B60A20"/>
    <w:rsid w:val="00B65AB5"/>
    <w:rsid w:val="00B71303"/>
    <w:rsid w:val="00B72BA4"/>
    <w:rsid w:val="00B76AA5"/>
    <w:rsid w:val="00B77317"/>
    <w:rsid w:val="00B801E0"/>
    <w:rsid w:val="00B8291D"/>
    <w:rsid w:val="00B8297C"/>
    <w:rsid w:val="00B870BE"/>
    <w:rsid w:val="00B92BBB"/>
    <w:rsid w:val="00B92E10"/>
    <w:rsid w:val="00B93207"/>
    <w:rsid w:val="00B93E55"/>
    <w:rsid w:val="00BA0853"/>
    <w:rsid w:val="00BA1421"/>
    <w:rsid w:val="00BB0554"/>
    <w:rsid w:val="00BB5A1B"/>
    <w:rsid w:val="00BB7BAE"/>
    <w:rsid w:val="00BD0F6C"/>
    <w:rsid w:val="00BD2958"/>
    <w:rsid w:val="00BD3852"/>
    <w:rsid w:val="00BE081A"/>
    <w:rsid w:val="00BE0AE2"/>
    <w:rsid w:val="00BE5800"/>
    <w:rsid w:val="00BF0BC4"/>
    <w:rsid w:val="00C06E67"/>
    <w:rsid w:val="00C07572"/>
    <w:rsid w:val="00C13786"/>
    <w:rsid w:val="00C213F3"/>
    <w:rsid w:val="00C24E90"/>
    <w:rsid w:val="00C27B5D"/>
    <w:rsid w:val="00C310C7"/>
    <w:rsid w:val="00C3246C"/>
    <w:rsid w:val="00C32A06"/>
    <w:rsid w:val="00C40756"/>
    <w:rsid w:val="00C45CCE"/>
    <w:rsid w:val="00C6764C"/>
    <w:rsid w:val="00C720B1"/>
    <w:rsid w:val="00C85CA4"/>
    <w:rsid w:val="00C86FB6"/>
    <w:rsid w:val="00C90487"/>
    <w:rsid w:val="00C91906"/>
    <w:rsid w:val="00C95BCE"/>
    <w:rsid w:val="00CA2362"/>
    <w:rsid w:val="00CC5CEA"/>
    <w:rsid w:val="00CC7174"/>
    <w:rsid w:val="00CD1539"/>
    <w:rsid w:val="00CE69D6"/>
    <w:rsid w:val="00CF1E77"/>
    <w:rsid w:val="00CF5CDD"/>
    <w:rsid w:val="00CF6128"/>
    <w:rsid w:val="00CF7484"/>
    <w:rsid w:val="00CF7A1B"/>
    <w:rsid w:val="00D017D4"/>
    <w:rsid w:val="00D04A33"/>
    <w:rsid w:val="00D078F6"/>
    <w:rsid w:val="00D168AD"/>
    <w:rsid w:val="00D21AE7"/>
    <w:rsid w:val="00D22FE8"/>
    <w:rsid w:val="00D24A68"/>
    <w:rsid w:val="00D34ADD"/>
    <w:rsid w:val="00D45799"/>
    <w:rsid w:val="00D744A5"/>
    <w:rsid w:val="00D829E4"/>
    <w:rsid w:val="00D871AF"/>
    <w:rsid w:val="00DB31BD"/>
    <w:rsid w:val="00DC213B"/>
    <w:rsid w:val="00DC51F1"/>
    <w:rsid w:val="00DC57C8"/>
    <w:rsid w:val="00DD0729"/>
    <w:rsid w:val="00DD09BB"/>
    <w:rsid w:val="00DE350B"/>
    <w:rsid w:val="00DE5E48"/>
    <w:rsid w:val="00DF1C9F"/>
    <w:rsid w:val="00DF7266"/>
    <w:rsid w:val="00DF7F5C"/>
    <w:rsid w:val="00E026D7"/>
    <w:rsid w:val="00E037C2"/>
    <w:rsid w:val="00E045F0"/>
    <w:rsid w:val="00E071B3"/>
    <w:rsid w:val="00E1211B"/>
    <w:rsid w:val="00E122CF"/>
    <w:rsid w:val="00E14DE1"/>
    <w:rsid w:val="00E206F5"/>
    <w:rsid w:val="00E217C8"/>
    <w:rsid w:val="00E24768"/>
    <w:rsid w:val="00E25EB4"/>
    <w:rsid w:val="00E308E2"/>
    <w:rsid w:val="00E40CB5"/>
    <w:rsid w:val="00E57239"/>
    <w:rsid w:val="00E73865"/>
    <w:rsid w:val="00E93749"/>
    <w:rsid w:val="00E93DAD"/>
    <w:rsid w:val="00E96221"/>
    <w:rsid w:val="00E97822"/>
    <w:rsid w:val="00EA4EAF"/>
    <w:rsid w:val="00EA7628"/>
    <w:rsid w:val="00EC2E63"/>
    <w:rsid w:val="00ED3092"/>
    <w:rsid w:val="00ED412B"/>
    <w:rsid w:val="00ED5A01"/>
    <w:rsid w:val="00EF4DFF"/>
    <w:rsid w:val="00EF5B54"/>
    <w:rsid w:val="00EF5B70"/>
    <w:rsid w:val="00F01AAB"/>
    <w:rsid w:val="00F0298A"/>
    <w:rsid w:val="00F077CB"/>
    <w:rsid w:val="00F12133"/>
    <w:rsid w:val="00F16F97"/>
    <w:rsid w:val="00F25CD7"/>
    <w:rsid w:val="00F3032B"/>
    <w:rsid w:val="00F30422"/>
    <w:rsid w:val="00F37CFD"/>
    <w:rsid w:val="00F42DD1"/>
    <w:rsid w:val="00F441C0"/>
    <w:rsid w:val="00F446CD"/>
    <w:rsid w:val="00F448BC"/>
    <w:rsid w:val="00F550D6"/>
    <w:rsid w:val="00F55539"/>
    <w:rsid w:val="00F603C7"/>
    <w:rsid w:val="00F60EA2"/>
    <w:rsid w:val="00F73FB1"/>
    <w:rsid w:val="00F75CFA"/>
    <w:rsid w:val="00F801E6"/>
    <w:rsid w:val="00F91CC0"/>
    <w:rsid w:val="00F9556E"/>
    <w:rsid w:val="00F95CA1"/>
    <w:rsid w:val="00FA0D90"/>
    <w:rsid w:val="00FA1F1C"/>
    <w:rsid w:val="00FC0803"/>
    <w:rsid w:val="00FC0F3C"/>
    <w:rsid w:val="00FC7CB3"/>
    <w:rsid w:val="00FE0924"/>
    <w:rsid w:val="00FE0FB1"/>
    <w:rsid w:val="00FE2130"/>
    <w:rsid w:val="00FE7DE1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8071"/>
  <w15:docId w15:val="{EAF7842B-9D41-437A-98A5-AAB5BB9E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07283"/>
    <w:pPr>
      <w:spacing w:after="100" w:line="240" w:lineRule="auto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32144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DStudy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8453E-D08B-4B20-8629-785BFB1B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SimulationReportTemplate_DStudy_2007</Template>
  <TotalTime>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Study Report Template</vt:lpstr>
    </vt:vector>
  </TitlesOfParts>
  <Company>Solidworks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Study Report Template</dc:title>
  <dc:creator>User</dc:creator>
  <cp:lastModifiedBy>Charlie Nitschelm</cp:lastModifiedBy>
  <cp:revision>1</cp:revision>
  <dcterms:created xsi:type="dcterms:W3CDTF">2019-10-19T06:39:00Z</dcterms:created>
  <dcterms:modified xsi:type="dcterms:W3CDTF">2019-10-19T06:39:00Z</dcterms:modified>
</cp:coreProperties>
</file>