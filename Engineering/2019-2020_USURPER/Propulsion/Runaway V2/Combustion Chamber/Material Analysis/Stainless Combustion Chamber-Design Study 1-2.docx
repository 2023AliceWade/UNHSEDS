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03192A">
        <w:trPr>
          <w:cantSplit/>
          <w:trHeight w:val="4488"/>
        </w:trPr>
        <w:tc>
          <w:tcPr>
            <w:tcW w:w="6285" w:type="dxa"/>
          </w:tcPr>
          <w:p w:rsidR="00F448BC" w:rsidRDefault="00B07FDE" w:rsidP="0003192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136144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36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97"/>
            </w:tblGrid>
            <w:tr w:rsidR="00B77317" w:rsidTr="00BE081A">
              <w:trPr>
                <w:cantSplit/>
                <w:trHeight w:val="2187"/>
              </w:trPr>
              <w:tc>
                <w:tcPr>
                  <w:tcW w:w="4497" w:type="dxa"/>
                </w:tcPr>
                <w:p w:rsidR="00B77317" w:rsidRPr="00CD1539" w:rsidRDefault="00B07FDE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Stainless Combustion Chamber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B07FDE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Saturday, October 19, 2019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B07FDE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Design Study 1</w:t>
                  </w:r>
                </w:p>
                <w:p w:rsidR="00B77317" w:rsidRPr="006A441F" w:rsidRDefault="00B07FDE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Design Study</w:t>
                  </w:r>
                </w:p>
              </w:tc>
            </w:tr>
            <w:tr w:rsidR="00B77317" w:rsidTr="003B208E">
              <w:trPr>
                <w:cantSplit/>
                <w:trHeight w:val="7308"/>
              </w:trPr>
              <w:tc>
                <w:tcPr>
                  <w:tcW w:w="4497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B07FDE" w:rsidP="003B208E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B07FDE" w:rsidRDefault="00CF5CD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22346220" w:history="1">
                        <w:r w:rsidR="00B07FDE" w:rsidRPr="009E5A4C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B07FDE">
                          <w:rPr>
                            <w:noProof/>
                            <w:webHidden/>
                          </w:rPr>
                          <w:tab/>
                        </w:r>
                        <w:r w:rsidR="00B07FD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07FDE">
                          <w:rPr>
                            <w:noProof/>
                            <w:webHidden/>
                          </w:rPr>
                          <w:instrText xml:space="preserve"> PAGEREF _Toc22346220 \h </w:instrText>
                        </w:r>
                        <w:r w:rsidR="00B07FDE">
                          <w:rPr>
                            <w:noProof/>
                            <w:webHidden/>
                          </w:rPr>
                        </w:r>
                        <w:r w:rsidR="00B07FD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07FDE">
                          <w:rPr>
                            <w:noProof/>
                            <w:webHidden/>
                          </w:rPr>
                          <w:t>1</w:t>
                        </w:r>
                        <w:r w:rsidR="00B07FD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FDE" w:rsidRDefault="00B07FD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6221" w:history="1">
                        <w:r w:rsidRPr="009E5A4C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_Toc22346221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FDE" w:rsidRDefault="00B07FD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6222" w:history="1">
                        <w:r w:rsidRPr="009E5A4C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_Toc22346222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FDE" w:rsidRDefault="00B07FD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6223" w:history="1">
                        <w:r w:rsidRPr="009E5A4C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_Toc22346223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FDE" w:rsidRDefault="00B07FD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6224" w:history="1">
                        <w:r w:rsidRPr="009E5A4C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_Toc22346224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FDE" w:rsidRDefault="00B07FD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6225" w:history="1">
                        <w:r w:rsidRPr="009E5A4C">
                          <w:rPr>
                            <w:rStyle w:val="Hyperlink"/>
                            <w:noProof/>
                          </w:rPr>
                          <w:t>Design Study Setup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_Toc22346225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FDE" w:rsidRDefault="00B07FD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6226" w:history="1">
                        <w:r w:rsidRPr="009E5A4C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_Toc22346226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07FDE" w:rsidRDefault="00B07FD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22346227" w:history="1">
                        <w:r w:rsidRPr="009E5A4C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_Toc22346227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CF5CDD" w:rsidP="003B208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B07FDE" w:rsidP="00C27B5D">
            <w:pPr>
              <w:pStyle w:val="Heading1"/>
              <w:outlineLvl w:val="0"/>
            </w:pPr>
            <w:bookmarkStart w:id="0" w:name="_Toc22346220"/>
            <w:r>
              <w:t>Description</w:t>
            </w:r>
            <w:bookmarkEnd w:id="0"/>
          </w:p>
          <w:p w:rsidR="00F448BC" w:rsidRPr="00E65D6E" w:rsidRDefault="00B07FDE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BB0554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343025" w:rsidTr="00343025">
        <w:tc>
          <w:tcPr>
            <w:tcW w:w="11016" w:type="dxa"/>
          </w:tcPr>
          <w:p w:rsidR="00343025" w:rsidRDefault="00B07FDE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22346221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B07FDE" w:rsidP="00FF408C">
            <w:pPr>
              <w:pStyle w:val="Heading1"/>
              <w:outlineLvl w:val="0"/>
            </w:pPr>
            <w:bookmarkStart w:id="5" w:name="_Toc22346222"/>
            <w:r>
              <w:t>Model Information</w:t>
            </w:r>
            <w:bookmarkEnd w:id="5"/>
          </w:p>
          <w:p w:rsidR="00211C62" w:rsidRDefault="00211C62" w:rsidP="00FF408C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auto"/>
                <w:bottom w:val="single" w:sz="18" w:space="0" w:color="4F81BD" w:themeColor="accent1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27"/>
              <w:gridCol w:w="1893"/>
              <w:gridCol w:w="4930"/>
              <w:gridCol w:w="2130"/>
            </w:tblGrid>
            <w:tr w:rsidR="00784E99" w:rsidTr="00ED5A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B07FDE" w:rsidP="004766D3">
                  <w:r>
                    <w:t>Document Name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B07FDE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Configuration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B07FDE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Document Path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B07FDE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 Modified</w:t>
                  </w:r>
                </w:p>
              </w:tc>
            </w:tr>
            <w:tr w:rsidR="00784E99" w:rsidTr="00ED5A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B07FDE" w:rsidP="00F9556E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Stainless Combustion Chamber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B07FDE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B07FDE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C:\Users\User\Desktop\UNHSEDS\Engineering\2019-2020\CATO_HybridRocket\Propulsion\Runaway V2\Combustion Chamber\Material Type\Stainless Combustion Chamber.SLDPRT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B07FDE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Oct 19 02:23:54 2019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B07FDE" w:rsidP="00B35001">
            <w:pPr>
              <w:pStyle w:val="Heading1"/>
              <w:outlineLvl w:val="0"/>
            </w:pPr>
            <w:bookmarkStart w:id="6" w:name="_Toc22346223"/>
            <w:r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491"/>
              <w:gridCol w:w="6289"/>
            </w:tblGrid>
            <w:tr w:rsidR="00B35001" w:rsidTr="007243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B35001" w:rsidRDefault="00B07FDE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B35001" w:rsidRDefault="00B07FD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Design Study 1</w:t>
                  </w:r>
                </w:p>
              </w:tc>
            </w:tr>
            <w:tr w:rsidR="00B07FDE" w:rsidTr="007243E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B07FDE" w:rsidRDefault="00B07FDE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B07FDE" w:rsidRDefault="00B07FD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Design Study</w:t>
                  </w:r>
                </w:p>
              </w:tc>
            </w:tr>
            <w:tr w:rsidR="00B07FDE" w:rsidTr="007243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B07FDE" w:rsidRDefault="00B07FDE" w:rsidP="005E294F">
                  <w:r>
                    <w:t>Design Study Quality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B07FDE" w:rsidRDefault="00B07FD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High quality (slower)</w:t>
                  </w:r>
                </w:p>
              </w:tc>
            </w:tr>
            <w:tr w:rsidR="00B07FDE" w:rsidTr="007243E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B07FDE" w:rsidRDefault="00B07FDE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B07FDE" w:rsidRDefault="00B07FD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SOLIDWORKS document(C:\Users\User\Desktop\UNHSEDS\Engineering\2019-2020\CATO_HybridRocket\Propulsion\Runaway V2\Combustion Chamber\Material Type)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AC3438" w:rsidRDefault="00AC343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36170" w:rsidTr="00836170">
        <w:tc>
          <w:tcPr>
            <w:tcW w:w="11016" w:type="dxa"/>
          </w:tcPr>
          <w:p w:rsidR="00836170" w:rsidRDefault="00B07FDE">
            <w:pPr>
              <w:pStyle w:val="Heading1"/>
              <w:outlineLvl w:val="0"/>
            </w:pPr>
            <w:bookmarkStart w:id="7" w:name="_Toc22346224"/>
            <w:r>
              <w:lastRenderedPageBreak/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90"/>
              <w:gridCol w:w="5390"/>
            </w:tblGrid>
            <w:tr w:rsidR="008361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  <w:hideMark/>
                </w:tcPr>
                <w:p w:rsidR="00836170" w:rsidRDefault="00B07FDE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  <w:hideMark/>
                </w:tcPr>
                <w:p w:rsidR="00836170" w:rsidRDefault="00B07F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B07FDE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B07FDE" w:rsidRDefault="00B07FDE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B07FDE" w:rsidRDefault="00B07F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B07F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B07FDE" w:rsidRDefault="00B07FDE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B07FDE" w:rsidRDefault="00B07F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B07FDE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B07FDE" w:rsidRDefault="00B07FDE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B07FDE" w:rsidRDefault="00B07F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B07F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B07FDE" w:rsidRDefault="00B07FDE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B07FDE" w:rsidRDefault="00B07F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836170" w:rsidRDefault="00836170"/>
        </w:tc>
      </w:tr>
    </w:tbl>
    <w:p w:rsidR="00836170" w:rsidRDefault="008361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C32A06" w:rsidTr="00536CCB">
        <w:tc>
          <w:tcPr>
            <w:tcW w:w="11016" w:type="dxa"/>
          </w:tcPr>
          <w:p w:rsidR="00C32A06" w:rsidRDefault="00B07FDE" w:rsidP="00536CCB">
            <w:pPr>
              <w:pStyle w:val="Heading1"/>
              <w:outlineLvl w:val="0"/>
              <w:rPr>
                <w:rStyle w:val="Strong"/>
              </w:rPr>
            </w:pPr>
            <w:bookmarkStart w:id="8" w:name="_Toc243733145"/>
            <w:bookmarkStart w:id="9" w:name="_Toc245020113"/>
            <w:bookmarkStart w:id="10" w:name="_Toc245020145"/>
            <w:bookmarkStart w:id="11" w:name="_Toc22346225"/>
            <w:r>
              <w:rPr>
                <w:rStyle w:val="Strong"/>
              </w:rPr>
              <w:t>Design Study Setup</w:t>
            </w:r>
            <w:bookmarkEnd w:id="11"/>
          </w:p>
          <w:p w:rsidR="00C32A06" w:rsidRDefault="00C32A06" w:rsidP="00536CCB"/>
          <w:p w:rsidR="00C32A06" w:rsidRPr="00607283" w:rsidRDefault="00B07FDE" w:rsidP="00536CCB">
            <w:pPr>
              <w:rPr>
                <w:b/>
              </w:rPr>
            </w:pPr>
            <w:r>
              <w:rPr>
                <w:b/>
              </w:rPr>
              <w:t>Design Variables</w:t>
            </w:r>
          </w:p>
          <w:tbl>
            <w:tblPr>
              <w:tblStyle w:val="LightList-Accent3"/>
              <w:tblW w:w="5000" w:type="pct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73"/>
              <w:gridCol w:w="2306"/>
              <w:gridCol w:w="3444"/>
              <w:gridCol w:w="2793"/>
            </w:tblGrid>
            <w:tr w:rsidR="00C32A06" w:rsidTr="00536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B07FDE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Name</w:t>
                  </w:r>
                </w:p>
              </w:tc>
              <w:tc>
                <w:tcPr>
                  <w:tcW w:w="1066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B07FDE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Type</w:t>
                  </w:r>
                </w:p>
              </w:tc>
              <w:tc>
                <w:tcPr>
                  <w:tcW w:w="1592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B07FDE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Value</w:t>
                  </w:r>
                </w:p>
              </w:tc>
              <w:tc>
                <w:tcPr>
                  <w:tcW w:w="1291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B07FDE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Units</w:t>
                  </w:r>
                </w:p>
              </w:tc>
            </w:tr>
            <w:tr w:rsidR="00C32A06" w:rsidTr="00536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C32A06" w:rsidRPr="00AD5FBA" w:rsidRDefault="00B07FDE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OD</w:t>
                  </w:r>
                </w:p>
              </w:tc>
              <w:tc>
                <w:tcPr>
                  <w:tcW w:w="1066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C32A06" w:rsidRPr="00607283" w:rsidRDefault="00B07FDE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Style w:val="Strong"/>
                      <w:b w:val="0"/>
                    </w:rPr>
                    <w:t>Range with Step</w:t>
                  </w:r>
                </w:p>
              </w:tc>
              <w:tc>
                <w:tcPr>
                  <w:tcW w:w="1592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C32A06" w:rsidRPr="006208CB" w:rsidRDefault="00B07FDE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Min:3.1   Max:3.3   Step:0.05</w:t>
                  </w:r>
                </w:p>
              </w:tc>
              <w:tc>
                <w:tcPr>
                  <w:tcW w:w="1291" w:type="pct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C32A06" w:rsidRPr="004C6DEB" w:rsidRDefault="00B07FDE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</w:t>
                  </w:r>
                </w:p>
              </w:tc>
            </w:tr>
          </w:tbl>
          <w:p w:rsidR="00C32A06" w:rsidRDefault="00C32A06" w:rsidP="00536CCB">
            <w:pPr>
              <w:rPr>
                <w:b/>
              </w:rPr>
            </w:pPr>
          </w:p>
          <w:p w:rsidR="00C32A06" w:rsidRDefault="00B07FDE" w:rsidP="00536CCB">
            <w:r>
              <w:rPr>
                <w:b/>
              </w:rPr>
              <w:t>Constraints</w:t>
            </w:r>
          </w:p>
          <w:tbl>
            <w:tblPr>
              <w:tblStyle w:val="LightList-Accent2"/>
              <w:tblW w:w="5000" w:type="pct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69"/>
              <w:gridCol w:w="2188"/>
              <w:gridCol w:w="2259"/>
              <w:gridCol w:w="2204"/>
              <w:gridCol w:w="2096"/>
            </w:tblGrid>
            <w:tr w:rsidR="00C32A06" w:rsidTr="00536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shd w:val="clear" w:color="auto" w:fill="F2E0D2"/>
                  <w:vAlign w:val="center"/>
                </w:tcPr>
                <w:p w:rsidR="00C32A06" w:rsidRPr="004E282D" w:rsidRDefault="00B07FDE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Sensor name</w:t>
                  </w:r>
                </w:p>
              </w:tc>
              <w:tc>
                <w:tcPr>
                  <w:tcW w:w="1011" w:type="pct"/>
                  <w:shd w:val="clear" w:color="auto" w:fill="F2E0D2"/>
                  <w:vAlign w:val="center"/>
                </w:tcPr>
                <w:p w:rsidR="00C32A06" w:rsidRPr="004E282D" w:rsidRDefault="00B07FDE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Condition</w:t>
                  </w:r>
                </w:p>
              </w:tc>
              <w:tc>
                <w:tcPr>
                  <w:tcW w:w="1044" w:type="pct"/>
                  <w:shd w:val="clear" w:color="auto" w:fill="F2E0D2"/>
                  <w:vAlign w:val="center"/>
                </w:tcPr>
                <w:p w:rsidR="00C32A06" w:rsidRPr="004E282D" w:rsidRDefault="00B07FDE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Bounds</w:t>
                  </w:r>
                </w:p>
              </w:tc>
              <w:tc>
                <w:tcPr>
                  <w:tcW w:w="1019" w:type="pct"/>
                  <w:shd w:val="clear" w:color="auto" w:fill="F2E0D2"/>
                  <w:vAlign w:val="center"/>
                </w:tcPr>
                <w:p w:rsidR="00C32A06" w:rsidRPr="004E282D" w:rsidRDefault="00B07FDE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Units</w:t>
                  </w:r>
                </w:p>
              </w:tc>
              <w:tc>
                <w:tcPr>
                  <w:tcW w:w="969" w:type="pct"/>
                  <w:shd w:val="clear" w:color="auto" w:fill="F2E0D2"/>
                </w:tcPr>
                <w:p w:rsidR="00C32A06" w:rsidRPr="004E282D" w:rsidRDefault="00B07FDE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name</w:t>
                  </w:r>
                </w:p>
              </w:tc>
            </w:tr>
            <w:tr w:rsidR="00C32A06" w:rsidTr="00536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vAlign w:val="center"/>
                </w:tcPr>
                <w:p w:rsidR="00C32A06" w:rsidRPr="00F42DD1" w:rsidRDefault="00B07FDE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Minimum Factor of Safety1</w:t>
                  </w:r>
                </w:p>
              </w:tc>
              <w:tc>
                <w:tcPr>
                  <w:tcW w:w="1011" w:type="pct"/>
                </w:tcPr>
                <w:p w:rsidR="00C32A06" w:rsidRPr="006208CB" w:rsidRDefault="00B07FDE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Monitor Only</w:t>
                  </w:r>
                </w:p>
              </w:tc>
              <w:tc>
                <w:tcPr>
                  <w:tcW w:w="1044" w:type="pct"/>
                </w:tcPr>
                <w:p w:rsidR="00C32A06" w:rsidRPr="006208CB" w:rsidRDefault="00B07FDE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  <w:tc>
                <w:tcPr>
                  <w:tcW w:w="1019" w:type="pct"/>
                  <w:vAlign w:val="center"/>
                </w:tcPr>
                <w:p w:rsidR="00C32A06" w:rsidRDefault="00B07FDE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t>-</w:t>
                  </w:r>
                </w:p>
              </w:tc>
              <w:tc>
                <w:tcPr>
                  <w:tcW w:w="969" w:type="pct"/>
                </w:tcPr>
                <w:p w:rsidR="00C32A06" w:rsidRDefault="00B07FDE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t>Static 1</w:t>
                  </w:r>
                </w:p>
              </w:tc>
            </w:tr>
            <w:tr w:rsidR="00B07FDE" w:rsidTr="00536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vAlign w:val="center"/>
                </w:tcPr>
                <w:p w:rsidR="00B07FDE" w:rsidRDefault="00B07FDE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Mass1</w:t>
                  </w:r>
                </w:p>
              </w:tc>
              <w:tc>
                <w:tcPr>
                  <w:tcW w:w="1011" w:type="pct"/>
                </w:tcPr>
                <w:p w:rsidR="00B07FDE" w:rsidRDefault="00B07FDE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Monitor Only</w:t>
                  </w:r>
                </w:p>
              </w:tc>
              <w:tc>
                <w:tcPr>
                  <w:tcW w:w="1044" w:type="pct"/>
                </w:tcPr>
                <w:p w:rsidR="00B07FDE" w:rsidRDefault="00B07FDE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  <w:tc>
                <w:tcPr>
                  <w:tcW w:w="1019" w:type="pct"/>
                  <w:vAlign w:val="center"/>
                </w:tcPr>
                <w:p w:rsidR="00B07FDE" w:rsidRDefault="00B07FDE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  <w:tc>
                <w:tcPr>
                  <w:tcW w:w="969" w:type="pct"/>
                </w:tcPr>
                <w:p w:rsidR="00B07FDE" w:rsidRDefault="00B07FDE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</w:tr>
          </w:tbl>
          <w:p w:rsidR="00C32A06" w:rsidRDefault="00C32A06" w:rsidP="00536CCB">
            <w:pPr>
              <w:rPr>
                <w:rStyle w:val="Strong"/>
              </w:rPr>
            </w:pPr>
          </w:p>
        </w:tc>
      </w:tr>
    </w:tbl>
    <w:p w:rsidR="00076F1F" w:rsidRDefault="00076F1F" w:rsidP="00076F1F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32A06" w:rsidTr="00536CC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C32A06" w:rsidRDefault="00B07FDE" w:rsidP="00536CCB">
            <w:pPr>
              <w:pStyle w:val="Heading1"/>
              <w:outlineLvl w:val="0"/>
            </w:pPr>
            <w:bookmarkStart w:id="12" w:name="_Toc243733152"/>
            <w:bookmarkStart w:id="13" w:name="_Toc245020120"/>
            <w:bookmarkStart w:id="14" w:name="_Toc245020152"/>
            <w:bookmarkStart w:id="15" w:name="_Toc243733154"/>
            <w:bookmarkStart w:id="16" w:name="_Toc245020122"/>
            <w:bookmarkStart w:id="17" w:name="_Toc245020154"/>
            <w:bookmarkStart w:id="18" w:name="_Toc22346226"/>
            <w:bookmarkEnd w:id="8"/>
            <w:bookmarkEnd w:id="9"/>
            <w:bookmarkEnd w:id="10"/>
            <w:r>
              <w:lastRenderedPageBreak/>
              <w:t>Study Results</w:t>
            </w:r>
            <w:bookmarkEnd w:id="18"/>
          </w:p>
          <w:p w:rsidR="00C32A06" w:rsidRDefault="00C32A06" w:rsidP="00536CCB"/>
          <w:p w:rsidR="00C32A06" w:rsidRDefault="00B07FDE" w:rsidP="00536CCB">
            <w:r>
              <w:t xml:space="preserve">6 of 6 scenarios ran successfully. </w:t>
            </w:r>
          </w:p>
          <w:p w:rsidR="00C32A06" w:rsidRDefault="00C32A06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537"/>
              <w:gridCol w:w="1537"/>
              <w:gridCol w:w="1536"/>
              <w:gridCol w:w="1536"/>
              <w:gridCol w:w="1536"/>
              <w:gridCol w:w="1536"/>
              <w:gridCol w:w="1536"/>
            </w:tblGrid>
            <w:tr w:rsidR="00B07FDE" w:rsidTr="004617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B07FDE" w:rsidRDefault="00B07FDE" w:rsidP="00B07FDE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B07FDE" w:rsidRDefault="00B07FDE" w:rsidP="00B07F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B07FDE" w:rsidRDefault="00B07FDE" w:rsidP="00B07F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Current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B07FDE" w:rsidRDefault="00B07FDE" w:rsidP="00B07F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Initial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B07FDE" w:rsidRDefault="00B07FDE" w:rsidP="00B07F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Optimal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B07FDE" w:rsidRDefault="00B07FDE" w:rsidP="00B07F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B07FDE" w:rsidRDefault="00B07FDE" w:rsidP="00B07F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</w:t>
                  </w:r>
                </w:p>
              </w:tc>
            </w:tr>
            <w:tr w:rsidR="00B07FDE" w:rsidTr="00B07F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Pr="00B92BBB" w:rsidRDefault="00B07FDE" w:rsidP="00B07FD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OD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Pr="00B92BBB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Pr="00B92BBB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3.15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Pr="00B92BBB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3.15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Pr="00B92BBB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Pr="00B92BBB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Pr="00B92BBB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3.15</w:t>
                  </w:r>
                </w:p>
              </w:tc>
            </w:tr>
            <w:tr w:rsidR="00B07FDE" w:rsidTr="00B07FD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3.723074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3.723074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2.503646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3.723074</w:t>
                  </w:r>
                </w:p>
              </w:tc>
            </w:tr>
            <w:tr w:rsidR="00B07FDE" w:rsidTr="004617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lb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5.830635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5.830635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5.08581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5.830635</w:t>
                  </w:r>
                </w:p>
              </w:tc>
            </w:tr>
          </w:tbl>
          <w:p w:rsidR="00B07FDE" w:rsidRDefault="00B07FDE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4110"/>
              <w:gridCol w:w="1117"/>
              <w:gridCol w:w="1845"/>
              <w:gridCol w:w="1845"/>
              <w:gridCol w:w="1845"/>
            </w:tblGrid>
            <w:tr w:rsidR="00B07FDE" w:rsidTr="00B07F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0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B07FDE" w:rsidRDefault="00B07FDE" w:rsidP="00B07FDE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519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B07FDE" w:rsidRDefault="00B07FDE" w:rsidP="00B07F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57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B07FDE" w:rsidRDefault="00B07FDE" w:rsidP="00B07F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</w:t>
                  </w:r>
                </w:p>
              </w:tc>
              <w:tc>
                <w:tcPr>
                  <w:tcW w:w="857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B07FDE" w:rsidRDefault="00B07FDE" w:rsidP="00B07F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</w:t>
                  </w:r>
                </w:p>
              </w:tc>
              <w:tc>
                <w:tcPr>
                  <w:tcW w:w="857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B07FDE" w:rsidRDefault="00B07FDE" w:rsidP="00B07F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Scenario5</w:t>
                  </w:r>
                </w:p>
              </w:tc>
            </w:tr>
            <w:tr w:rsidR="00B07FDE" w:rsidTr="00B07F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0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Pr="00B92BBB" w:rsidRDefault="00B07FDE" w:rsidP="00B07FD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OD</w:t>
                  </w:r>
                </w:p>
              </w:tc>
              <w:tc>
                <w:tcPr>
                  <w:tcW w:w="51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Pr="00B92BBB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Pr="00B92BBB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3.2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Pr="00B92BBB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3.25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Pr="00B92BBB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3.3</w:t>
                  </w:r>
                </w:p>
              </w:tc>
            </w:tr>
            <w:tr w:rsidR="00B07FDE" w:rsidTr="00B07FD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0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51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4.862496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5.976143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7.005689</w:t>
                  </w:r>
                </w:p>
              </w:tc>
            </w:tr>
            <w:tr w:rsidR="00B07FDE" w:rsidTr="00B07F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0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Mass1</w:t>
                  </w:r>
                </w:p>
              </w:tc>
              <w:tc>
                <w:tcPr>
                  <w:tcW w:w="51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lb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6.587378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7.356038</w:t>
                  </w:r>
                </w:p>
              </w:tc>
              <w:tc>
                <w:tcPr>
                  <w:tcW w:w="85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B07FDE" w:rsidRDefault="00B07FDE" w:rsidP="00B07FD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8.136615</w:t>
                  </w:r>
                </w:p>
              </w:tc>
            </w:tr>
          </w:tbl>
          <w:p w:rsidR="00B07FDE" w:rsidRPr="000B04D4" w:rsidRDefault="00B07FDE" w:rsidP="00536CCB"/>
          <w:bookmarkEnd w:id="12"/>
          <w:bookmarkEnd w:id="13"/>
          <w:bookmarkEnd w:id="14"/>
          <w:p w:rsidR="00C32A06" w:rsidRDefault="00C32A06" w:rsidP="00536CCB"/>
        </w:tc>
      </w:tr>
    </w:tbl>
    <w:p w:rsidR="001E02C4" w:rsidRDefault="001E02C4" w:rsidP="006A441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093" w:rsidTr="00940093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F446CD" w:rsidRDefault="00B07FDE" w:rsidP="00B07FDE">
            <w:pPr>
              <w:pStyle w:val="Heading1"/>
            </w:pPr>
            <w:bookmarkStart w:id="19" w:name="_Toc243733156"/>
            <w:bookmarkStart w:id="20" w:name="_Toc245020124"/>
            <w:bookmarkStart w:id="21" w:name="_Toc245020156"/>
            <w:bookmarkStart w:id="22" w:name="_Toc22346227"/>
            <w:bookmarkEnd w:id="15"/>
            <w:bookmarkEnd w:id="16"/>
            <w:bookmarkEnd w:id="17"/>
            <w:r>
              <w:t>Conclusion</w:t>
            </w:r>
            <w:bookmarkEnd w:id="22"/>
          </w:p>
        </w:tc>
      </w:tr>
    </w:tbl>
    <w:p w:rsidR="00AC3438" w:rsidRPr="00AC3438" w:rsidRDefault="00AC3438" w:rsidP="00FE0924">
      <w:bookmarkStart w:id="23" w:name="_GoBack"/>
      <w:bookmarkEnd w:id="19"/>
      <w:bookmarkEnd w:id="20"/>
      <w:bookmarkEnd w:id="21"/>
      <w:bookmarkEnd w:id="23"/>
    </w:p>
    <w:sectPr w:rsidR="00AC3438" w:rsidRPr="00AC3438" w:rsidSect="00B07FDE">
      <w:footerReference w:type="defaul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FDE" w:rsidRDefault="00B07FDE" w:rsidP="00F25CD7">
      <w:pPr>
        <w:spacing w:after="0" w:line="240" w:lineRule="auto"/>
      </w:pPr>
      <w:r>
        <w:separator/>
      </w:r>
    </w:p>
  </w:endnote>
  <w:endnote w:type="continuationSeparator" w:id="0">
    <w:p w:rsidR="00B07FDE" w:rsidRDefault="00B07FDE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E217C8" w:rsidTr="003E1AE9">
      <w:tc>
        <w:tcPr>
          <w:tcW w:w="867" w:type="pct"/>
        </w:tcPr>
        <w:p w:rsidR="00E217C8" w:rsidRDefault="00E217C8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E217C8" w:rsidRDefault="00B07FDE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E217C8" w:rsidRDefault="00B07FDE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Stainless Combustion Chamber</w:t>
          </w:r>
        </w:p>
      </w:tc>
      <w:tc>
        <w:tcPr>
          <w:tcW w:w="0" w:type="auto"/>
          <w:vAlign w:val="bottom"/>
        </w:tcPr>
        <w:p w:rsidR="00E217C8" w:rsidRDefault="00C3246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E217C8" w:rsidRPr="00BF0BC4" w:rsidRDefault="00E217C8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E217C8" w:rsidTr="00BF0BC4">
      <w:tc>
        <w:tcPr>
          <w:tcW w:w="1908" w:type="dxa"/>
        </w:tcPr>
        <w:p w:rsidR="00E217C8" w:rsidRDefault="00E217C8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6797520" wp14:editId="5C8F4C14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E217C8" w:rsidRDefault="00B07FDE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E217C8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E217C8" w:rsidRDefault="00B07FDE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Stainless Combustion Chamber</w:t>
          </w:r>
        </w:p>
      </w:tc>
      <w:tc>
        <w:tcPr>
          <w:tcW w:w="360" w:type="dxa"/>
          <w:vAlign w:val="bottom"/>
        </w:tcPr>
        <w:p w:rsidR="00E217C8" w:rsidRDefault="00C3246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E217C8" w:rsidRPr="00F25CD7" w:rsidRDefault="00E217C8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FDE" w:rsidRDefault="00B07FDE" w:rsidP="00F25CD7">
      <w:pPr>
        <w:spacing w:after="0" w:line="240" w:lineRule="auto"/>
      </w:pPr>
      <w:r>
        <w:separator/>
      </w:r>
    </w:p>
  </w:footnote>
  <w:footnote w:type="continuationSeparator" w:id="0">
    <w:p w:rsidR="00B07FDE" w:rsidRDefault="00B07FDE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7FDE"/>
    <w:rsid w:val="0000137B"/>
    <w:rsid w:val="00007F91"/>
    <w:rsid w:val="00010297"/>
    <w:rsid w:val="00011FAA"/>
    <w:rsid w:val="0002002A"/>
    <w:rsid w:val="000254A3"/>
    <w:rsid w:val="00026BB5"/>
    <w:rsid w:val="0003192A"/>
    <w:rsid w:val="0004566C"/>
    <w:rsid w:val="00045D8E"/>
    <w:rsid w:val="000472D5"/>
    <w:rsid w:val="0006117A"/>
    <w:rsid w:val="00062A77"/>
    <w:rsid w:val="000748C7"/>
    <w:rsid w:val="00075FB5"/>
    <w:rsid w:val="00076F1F"/>
    <w:rsid w:val="000A26FE"/>
    <w:rsid w:val="000B04D4"/>
    <w:rsid w:val="000B1222"/>
    <w:rsid w:val="000B48EF"/>
    <w:rsid w:val="000B5688"/>
    <w:rsid w:val="000B7D77"/>
    <w:rsid w:val="000C057D"/>
    <w:rsid w:val="000C327C"/>
    <w:rsid w:val="000C6BE8"/>
    <w:rsid w:val="000D3430"/>
    <w:rsid w:val="000E43FF"/>
    <w:rsid w:val="000E4BB1"/>
    <w:rsid w:val="000F1CCF"/>
    <w:rsid w:val="000F644C"/>
    <w:rsid w:val="00104F82"/>
    <w:rsid w:val="001266A9"/>
    <w:rsid w:val="0013130B"/>
    <w:rsid w:val="00131991"/>
    <w:rsid w:val="001417D9"/>
    <w:rsid w:val="0014589D"/>
    <w:rsid w:val="00145DDC"/>
    <w:rsid w:val="00156984"/>
    <w:rsid w:val="00157547"/>
    <w:rsid w:val="001727D3"/>
    <w:rsid w:val="00175029"/>
    <w:rsid w:val="00182DE5"/>
    <w:rsid w:val="001C2C27"/>
    <w:rsid w:val="001C68C3"/>
    <w:rsid w:val="001D191C"/>
    <w:rsid w:val="001D2470"/>
    <w:rsid w:val="001D33E3"/>
    <w:rsid w:val="001D44E0"/>
    <w:rsid w:val="001E02C4"/>
    <w:rsid w:val="001F03DD"/>
    <w:rsid w:val="00211C62"/>
    <w:rsid w:val="00221495"/>
    <w:rsid w:val="00235AEA"/>
    <w:rsid w:val="00250E47"/>
    <w:rsid w:val="00256EDD"/>
    <w:rsid w:val="00261F85"/>
    <w:rsid w:val="00270D1B"/>
    <w:rsid w:val="00274A00"/>
    <w:rsid w:val="00290760"/>
    <w:rsid w:val="002A16AE"/>
    <w:rsid w:val="002A57F3"/>
    <w:rsid w:val="002C3768"/>
    <w:rsid w:val="002C4B8E"/>
    <w:rsid w:val="002D055F"/>
    <w:rsid w:val="002D486C"/>
    <w:rsid w:val="00302F75"/>
    <w:rsid w:val="00321449"/>
    <w:rsid w:val="00327761"/>
    <w:rsid w:val="00336854"/>
    <w:rsid w:val="00343025"/>
    <w:rsid w:val="00356521"/>
    <w:rsid w:val="00363576"/>
    <w:rsid w:val="00366154"/>
    <w:rsid w:val="00371880"/>
    <w:rsid w:val="00375C14"/>
    <w:rsid w:val="00394767"/>
    <w:rsid w:val="003954C1"/>
    <w:rsid w:val="003A6C5E"/>
    <w:rsid w:val="003B208E"/>
    <w:rsid w:val="003D5A04"/>
    <w:rsid w:val="003E1AE9"/>
    <w:rsid w:val="003E6C57"/>
    <w:rsid w:val="00402D16"/>
    <w:rsid w:val="00404B17"/>
    <w:rsid w:val="0041130B"/>
    <w:rsid w:val="00415831"/>
    <w:rsid w:val="004206E2"/>
    <w:rsid w:val="004222DB"/>
    <w:rsid w:val="004309A9"/>
    <w:rsid w:val="00432595"/>
    <w:rsid w:val="00445FB0"/>
    <w:rsid w:val="00461831"/>
    <w:rsid w:val="00464E05"/>
    <w:rsid w:val="0046503E"/>
    <w:rsid w:val="004654B1"/>
    <w:rsid w:val="00465751"/>
    <w:rsid w:val="00467971"/>
    <w:rsid w:val="004766D3"/>
    <w:rsid w:val="0047723B"/>
    <w:rsid w:val="00481BC3"/>
    <w:rsid w:val="00483B0D"/>
    <w:rsid w:val="004850B3"/>
    <w:rsid w:val="0048560F"/>
    <w:rsid w:val="00486931"/>
    <w:rsid w:val="00494497"/>
    <w:rsid w:val="004973B2"/>
    <w:rsid w:val="004A0724"/>
    <w:rsid w:val="004A09B3"/>
    <w:rsid w:val="004B1153"/>
    <w:rsid w:val="004C2BA6"/>
    <w:rsid w:val="004D2956"/>
    <w:rsid w:val="004E282D"/>
    <w:rsid w:val="004E6E74"/>
    <w:rsid w:val="004E71C6"/>
    <w:rsid w:val="00531B9C"/>
    <w:rsid w:val="00533322"/>
    <w:rsid w:val="0053380E"/>
    <w:rsid w:val="00543154"/>
    <w:rsid w:val="005550D9"/>
    <w:rsid w:val="0057633A"/>
    <w:rsid w:val="00577134"/>
    <w:rsid w:val="00580168"/>
    <w:rsid w:val="00587B85"/>
    <w:rsid w:val="00595010"/>
    <w:rsid w:val="005A042B"/>
    <w:rsid w:val="005A3F5C"/>
    <w:rsid w:val="005E294F"/>
    <w:rsid w:val="005E6703"/>
    <w:rsid w:val="005E6C4B"/>
    <w:rsid w:val="005E7EBE"/>
    <w:rsid w:val="00607283"/>
    <w:rsid w:val="006208CB"/>
    <w:rsid w:val="00624843"/>
    <w:rsid w:val="006345A4"/>
    <w:rsid w:val="00644D66"/>
    <w:rsid w:val="006518B5"/>
    <w:rsid w:val="006603F7"/>
    <w:rsid w:val="00660FB6"/>
    <w:rsid w:val="006754CC"/>
    <w:rsid w:val="006936A0"/>
    <w:rsid w:val="006960B7"/>
    <w:rsid w:val="006A0977"/>
    <w:rsid w:val="006A441F"/>
    <w:rsid w:val="006A45A4"/>
    <w:rsid w:val="006B44C5"/>
    <w:rsid w:val="006B4FDD"/>
    <w:rsid w:val="006C1902"/>
    <w:rsid w:val="006C546A"/>
    <w:rsid w:val="006D0498"/>
    <w:rsid w:val="006E39BC"/>
    <w:rsid w:val="006E4EA4"/>
    <w:rsid w:val="006F485A"/>
    <w:rsid w:val="006F79B9"/>
    <w:rsid w:val="00710705"/>
    <w:rsid w:val="00710F80"/>
    <w:rsid w:val="00712E0F"/>
    <w:rsid w:val="00715A02"/>
    <w:rsid w:val="00715C54"/>
    <w:rsid w:val="007243E2"/>
    <w:rsid w:val="007324D7"/>
    <w:rsid w:val="00740479"/>
    <w:rsid w:val="007438DA"/>
    <w:rsid w:val="00752575"/>
    <w:rsid w:val="00760824"/>
    <w:rsid w:val="007621E5"/>
    <w:rsid w:val="00766AD1"/>
    <w:rsid w:val="00767579"/>
    <w:rsid w:val="00772F31"/>
    <w:rsid w:val="007763C7"/>
    <w:rsid w:val="00784E99"/>
    <w:rsid w:val="00792ADA"/>
    <w:rsid w:val="00795FEE"/>
    <w:rsid w:val="00797A42"/>
    <w:rsid w:val="007B4A87"/>
    <w:rsid w:val="007B5CD9"/>
    <w:rsid w:val="007C0010"/>
    <w:rsid w:val="007D43DF"/>
    <w:rsid w:val="007E2752"/>
    <w:rsid w:val="007F46EC"/>
    <w:rsid w:val="00801834"/>
    <w:rsid w:val="00814F3A"/>
    <w:rsid w:val="008153C7"/>
    <w:rsid w:val="008210E8"/>
    <w:rsid w:val="008247CA"/>
    <w:rsid w:val="00824FE0"/>
    <w:rsid w:val="00836170"/>
    <w:rsid w:val="00836EAE"/>
    <w:rsid w:val="0084091E"/>
    <w:rsid w:val="00854016"/>
    <w:rsid w:val="00866EA3"/>
    <w:rsid w:val="008679D1"/>
    <w:rsid w:val="00874134"/>
    <w:rsid w:val="0088230B"/>
    <w:rsid w:val="00894C77"/>
    <w:rsid w:val="008B7AD0"/>
    <w:rsid w:val="008C35A8"/>
    <w:rsid w:val="008D25E7"/>
    <w:rsid w:val="008D3911"/>
    <w:rsid w:val="008D7043"/>
    <w:rsid w:val="008D7834"/>
    <w:rsid w:val="008E4851"/>
    <w:rsid w:val="008F70A4"/>
    <w:rsid w:val="00901E44"/>
    <w:rsid w:val="00920A55"/>
    <w:rsid w:val="009249E2"/>
    <w:rsid w:val="00936ABE"/>
    <w:rsid w:val="00936F62"/>
    <w:rsid w:val="00940093"/>
    <w:rsid w:val="009400C8"/>
    <w:rsid w:val="00947D5F"/>
    <w:rsid w:val="00953232"/>
    <w:rsid w:val="009558AD"/>
    <w:rsid w:val="009572E7"/>
    <w:rsid w:val="00957B1B"/>
    <w:rsid w:val="009672C3"/>
    <w:rsid w:val="0097129F"/>
    <w:rsid w:val="009732C6"/>
    <w:rsid w:val="009755C2"/>
    <w:rsid w:val="0098471A"/>
    <w:rsid w:val="009A0693"/>
    <w:rsid w:val="009A1D59"/>
    <w:rsid w:val="009A2929"/>
    <w:rsid w:val="009A49A6"/>
    <w:rsid w:val="009B6A64"/>
    <w:rsid w:val="009C008A"/>
    <w:rsid w:val="009C5582"/>
    <w:rsid w:val="009D18C8"/>
    <w:rsid w:val="009E7C50"/>
    <w:rsid w:val="009F13F1"/>
    <w:rsid w:val="009F39F8"/>
    <w:rsid w:val="00A0746F"/>
    <w:rsid w:val="00A1276F"/>
    <w:rsid w:val="00A161A2"/>
    <w:rsid w:val="00A22CA8"/>
    <w:rsid w:val="00A23062"/>
    <w:rsid w:val="00A5373F"/>
    <w:rsid w:val="00A54E07"/>
    <w:rsid w:val="00A6304F"/>
    <w:rsid w:val="00A71F3A"/>
    <w:rsid w:val="00A809FF"/>
    <w:rsid w:val="00A81A75"/>
    <w:rsid w:val="00A82ED6"/>
    <w:rsid w:val="00A96F2C"/>
    <w:rsid w:val="00AB0D56"/>
    <w:rsid w:val="00AB1FC7"/>
    <w:rsid w:val="00AC0746"/>
    <w:rsid w:val="00AC0AC1"/>
    <w:rsid w:val="00AC3438"/>
    <w:rsid w:val="00AC7FBC"/>
    <w:rsid w:val="00AD1271"/>
    <w:rsid w:val="00AD5FBA"/>
    <w:rsid w:val="00AD6CD3"/>
    <w:rsid w:val="00AD75D9"/>
    <w:rsid w:val="00AE1E50"/>
    <w:rsid w:val="00AE50F9"/>
    <w:rsid w:val="00AE7097"/>
    <w:rsid w:val="00AE7432"/>
    <w:rsid w:val="00AF0881"/>
    <w:rsid w:val="00AF3BCA"/>
    <w:rsid w:val="00AF6B76"/>
    <w:rsid w:val="00B07FDE"/>
    <w:rsid w:val="00B31C60"/>
    <w:rsid w:val="00B32EC3"/>
    <w:rsid w:val="00B35001"/>
    <w:rsid w:val="00B409A5"/>
    <w:rsid w:val="00B43759"/>
    <w:rsid w:val="00B4535D"/>
    <w:rsid w:val="00B52C4A"/>
    <w:rsid w:val="00B5303C"/>
    <w:rsid w:val="00B60A20"/>
    <w:rsid w:val="00B65AB5"/>
    <w:rsid w:val="00B71303"/>
    <w:rsid w:val="00B72BA4"/>
    <w:rsid w:val="00B76AA5"/>
    <w:rsid w:val="00B77317"/>
    <w:rsid w:val="00B801E0"/>
    <w:rsid w:val="00B8291D"/>
    <w:rsid w:val="00B8297C"/>
    <w:rsid w:val="00B870BE"/>
    <w:rsid w:val="00B92BBB"/>
    <w:rsid w:val="00B92E10"/>
    <w:rsid w:val="00B93207"/>
    <w:rsid w:val="00B93E55"/>
    <w:rsid w:val="00BA0853"/>
    <w:rsid w:val="00BA1421"/>
    <w:rsid w:val="00BB0554"/>
    <w:rsid w:val="00BB5A1B"/>
    <w:rsid w:val="00BB7BAE"/>
    <w:rsid w:val="00BD0F6C"/>
    <w:rsid w:val="00BD2958"/>
    <w:rsid w:val="00BD3852"/>
    <w:rsid w:val="00BE081A"/>
    <w:rsid w:val="00BE0AE2"/>
    <w:rsid w:val="00BE5800"/>
    <w:rsid w:val="00BF0BC4"/>
    <w:rsid w:val="00C06E67"/>
    <w:rsid w:val="00C07572"/>
    <w:rsid w:val="00C13786"/>
    <w:rsid w:val="00C213F3"/>
    <w:rsid w:val="00C24E90"/>
    <w:rsid w:val="00C27B5D"/>
    <w:rsid w:val="00C310C7"/>
    <w:rsid w:val="00C3246C"/>
    <w:rsid w:val="00C32A06"/>
    <w:rsid w:val="00C40756"/>
    <w:rsid w:val="00C45CCE"/>
    <w:rsid w:val="00C6764C"/>
    <w:rsid w:val="00C720B1"/>
    <w:rsid w:val="00C85CA4"/>
    <w:rsid w:val="00C86FB6"/>
    <w:rsid w:val="00C90487"/>
    <w:rsid w:val="00C91906"/>
    <w:rsid w:val="00C95BCE"/>
    <w:rsid w:val="00CA2362"/>
    <w:rsid w:val="00CC5CEA"/>
    <w:rsid w:val="00CC7174"/>
    <w:rsid w:val="00CD1539"/>
    <w:rsid w:val="00CE69D6"/>
    <w:rsid w:val="00CF1E77"/>
    <w:rsid w:val="00CF5CDD"/>
    <w:rsid w:val="00CF6128"/>
    <w:rsid w:val="00CF7484"/>
    <w:rsid w:val="00CF7A1B"/>
    <w:rsid w:val="00D017D4"/>
    <w:rsid w:val="00D04A33"/>
    <w:rsid w:val="00D078F6"/>
    <w:rsid w:val="00D168AD"/>
    <w:rsid w:val="00D21AE7"/>
    <w:rsid w:val="00D22FE8"/>
    <w:rsid w:val="00D24A68"/>
    <w:rsid w:val="00D34ADD"/>
    <w:rsid w:val="00D45799"/>
    <w:rsid w:val="00D744A5"/>
    <w:rsid w:val="00D829E4"/>
    <w:rsid w:val="00D871AF"/>
    <w:rsid w:val="00DB31BD"/>
    <w:rsid w:val="00DC213B"/>
    <w:rsid w:val="00DC51F1"/>
    <w:rsid w:val="00DC57C8"/>
    <w:rsid w:val="00DD0729"/>
    <w:rsid w:val="00DD09BB"/>
    <w:rsid w:val="00DE350B"/>
    <w:rsid w:val="00DE5E48"/>
    <w:rsid w:val="00DF1C9F"/>
    <w:rsid w:val="00DF7266"/>
    <w:rsid w:val="00DF7F5C"/>
    <w:rsid w:val="00E026D7"/>
    <w:rsid w:val="00E037C2"/>
    <w:rsid w:val="00E045F0"/>
    <w:rsid w:val="00E071B3"/>
    <w:rsid w:val="00E1211B"/>
    <w:rsid w:val="00E122CF"/>
    <w:rsid w:val="00E14DE1"/>
    <w:rsid w:val="00E206F5"/>
    <w:rsid w:val="00E217C8"/>
    <w:rsid w:val="00E24768"/>
    <w:rsid w:val="00E25EB4"/>
    <w:rsid w:val="00E308E2"/>
    <w:rsid w:val="00E40CB5"/>
    <w:rsid w:val="00E57239"/>
    <w:rsid w:val="00E73865"/>
    <w:rsid w:val="00E93749"/>
    <w:rsid w:val="00E93DAD"/>
    <w:rsid w:val="00E96221"/>
    <w:rsid w:val="00E97822"/>
    <w:rsid w:val="00EA4EAF"/>
    <w:rsid w:val="00EA7628"/>
    <w:rsid w:val="00EC2E63"/>
    <w:rsid w:val="00ED3092"/>
    <w:rsid w:val="00ED412B"/>
    <w:rsid w:val="00ED5A01"/>
    <w:rsid w:val="00EF4DFF"/>
    <w:rsid w:val="00EF5B54"/>
    <w:rsid w:val="00EF5B70"/>
    <w:rsid w:val="00F01AAB"/>
    <w:rsid w:val="00F0298A"/>
    <w:rsid w:val="00F077CB"/>
    <w:rsid w:val="00F12133"/>
    <w:rsid w:val="00F16F97"/>
    <w:rsid w:val="00F25CD7"/>
    <w:rsid w:val="00F3032B"/>
    <w:rsid w:val="00F30422"/>
    <w:rsid w:val="00F37CFD"/>
    <w:rsid w:val="00F42DD1"/>
    <w:rsid w:val="00F441C0"/>
    <w:rsid w:val="00F446CD"/>
    <w:rsid w:val="00F448BC"/>
    <w:rsid w:val="00F550D6"/>
    <w:rsid w:val="00F55539"/>
    <w:rsid w:val="00F603C7"/>
    <w:rsid w:val="00F60EA2"/>
    <w:rsid w:val="00F73FB1"/>
    <w:rsid w:val="00F75CFA"/>
    <w:rsid w:val="00F801E6"/>
    <w:rsid w:val="00F91CC0"/>
    <w:rsid w:val="00F9556E"/>
    <w:rsid w:val="00F95CA1"/>
    <w:rsid w:val="00FA0D90"/>
    <w:rsid w:val="00FA1F1C"/>
    <w:rsid w:val="00FC0803"/>
    <w:rsid w:val="00FC0F3C"/>
    <w:rsid w:val="00FC7CB3"/>
    <w:rsid w:val="00FE0924"/>
    <w:rsid w:val="00FE0FB1"/>
    <w:rsid w:val="00FE2130"/>
    <w:rsid w:val="00FE7DE1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FB4D"/>
  <w15:docId w15:val="{C759D3E2-1117-402C-8586-C81D0419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07283"/>
    <w:pPr>
      <w:spacing w:after="100" w:line="240" w:lineRule="auto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32144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DStudy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446C8-9926-4F4D-AB5F-887CB9B6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SimulationReportTemplate_DStudy_2007</Template>
  <TotalTime>0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Study Report Template</vt:lpstr>
    </vt:vector>
  </TitlesOfParts>
  <Company>Solidworks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Study Report Template</dc:title>
  <dc:creator>User</dc:creator>
  <cp:lastModifiedBy>Charlie Nitschelm</cp:lastModifiedBy>
  <cp:revision>1</cp:revision>
  <dcterms:created xsi:type="dcterms:W3CDTF">2019-10-19T06:56:00Z</dcterms:created>
  <dcterms:modified xsi:type="dcterms:W3CDTF">2019-10-19T06:56:00Z</dcterms:modified>
</cp:coreProperties>
</file>