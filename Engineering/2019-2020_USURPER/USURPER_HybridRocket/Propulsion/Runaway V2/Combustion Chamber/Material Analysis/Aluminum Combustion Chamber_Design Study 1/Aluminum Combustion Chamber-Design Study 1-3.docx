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D57DFDC" w14:textId="77777777" w:rsidTr="0003192A">
        <w:trPr>
          <w:cantSplit/>
          <w:trHeight w:val="4488"/>
        </w:trPr>
        <w:tc>
          <w:tcPr>
            <w:tcW w:w="6285" w:type="dxa"/>
          </w:tcPr>
          <w:p w14:paraId="760312B4" w14:textId="13A219A9" w:rsidR="00F448BC" w:rsidRDefault="00206E15" w:rsidP="000319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BF2CCE" wp14:editId="59EEEA26">
                  <wp:extent cx="3853815" cy="1308100"/>
                  <wp:effectExtent l="0" t="0" r="0" b="635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</w:tblGrid>
            <w:tr w:rsidR="00B77317" w14:paraId="3AD65432" w14:textId="77777777" w:rsidTr="00BE081A">
              <w:trPr>
                <w:cantSplit/>
                <w:trHeight w:val="2187"/>
              </w:trPr>
              <w:tc>
                <w:tcPr>
                  <w:tcW w:w="4497" w:type="dxa"/>
                </w:tcPr>
                <w:p w14:paraId="6EF16A57" w14:textId="2895A22F" w:rsidR="00B77317" w:rsidRPr="00CD1539" w:rsidRDefault="00206E1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Aluminum Combustion Chamber</w:t>
                  </w:r>
                </w:p>
                <w:p w14:paraId="3E897BA0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B5871E2" w14:textId="2CB2604A" w:rsidR="00B77317" w:rsidRPr="00CD1539" w:rsidRDefault="00206E15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October 19, 2019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B15ACE3" w14:textId="06BFE0F3" w:rsidR="00B77317" w:rsidRPr="00CD1539" w:rsidRDefault="00206E15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 1</w:t>
                  </w:r>
                </w:p>
                <w:p w14:paraId="19966CBD" w14:textId="03CECFE5" w:rsidR="00B77317" w:rsidRPr="006A441F" w:rsidRDefault="00206E1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</w:t>
                  </w:r>
                </w:p>
              </w:tc>
            </w:tr>
            <w:tr w:rsidR="00B77317" w14:paraId="21B85F27" w14:textId="77777777" w:rsidTr="003B208E">
              <w:trPr>
                <w:cantSplit/>
                <w:trHeight w:val="7308"/>
              </w:trPr>
              <w:tc>
                <w:tcPr>
                  <w:tcW w:w="4497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B68CB38" w14:textId="12EF6DD5" w:rsidR="00B77317" w:rsidRDefault="00206E15" w:rsidP="003B208E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7424AAF6" w14:textId="68A98D4F" w:rsidR="00206E15" w:rsidRDefault="00CF5CD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22346857" w:history="1">
                        <w:r w:rsidR="00206E15" w:rsidRPr="00F72901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206E15">
                          <w:rPr>
                            <w:noProof/>
                            <w:webHidden/>
                          </w:rPr>
                          <w:tab/>
                        </w:r>
                        <w:r w:rsidR="00206E1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06E15">
                          <w:rPr>
                            <w:noProof/>
                            <w:webHidden/>
                          </w:rPr>
                          <w:instrText xml:space="preserve"> PAGEREF _Toc22346857 \h </w:instrText>
                        </w:r>
                        <w:r w:rsidR="00206E15">
                          <w:rPr>
                            <w:noProof/>
                            <w:webHidden/>
                          </w:rPr>
                        </w:r>
                        <w:r w:rsidR="00206E1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06E15">
                          <w:rPr>
                            <w:noProof/>
                            <w:webHidden/>
                          </w:rPr>
                          <w:t>1</w:t>
                        </w:r>
                        <w:r w:rsidR="00206E1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BF8891" w14:textId="3A0C4AC1" w:rsidR="00206E15" w:rsidRDefault="00206E1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858" w:history="1">
                        <w:r w:rsidRPr="00F72901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_Toc22346858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E6FD69" w14:textId="42189FE4" w:rsidR="00206E15" w:rsidRDefault="00206E1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859" w:history="1">
                        <w:r w:rsidRPr="00F72901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_Toc22346859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394A412" w14:textId="5C746C51" w:rsidR="00206E15" w:rsidRDefault="00206E1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860" w:history="1">
                        <w:r w:rsidRPr="00F72901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_Toc22346860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8673B5B" w14:textId="519D4EFF" w:rsidR="00206E15" w:rsidRDefault="00206E1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861" w:history="1">
                        <w:r w:rsidRPr="00F72901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_Toc22346861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5CCC6E" w14:textId="2664B21E" w:rsidR="00206E15" w:rsidRDefault="00206E1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862" w:history="1">
                        <w:r w:rsidRPr="00F72901">
                          <w:rPr>
                            <w:rStyle w:val="Hyperlink"/>
                            <w:noProof/>
                          </w:rPr>
                          <w:t>Design Study Setup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_Toc22346862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1B5E8B" w14:textId="43CA60FC" w:rsidR="00206E15" w:rsidRDefault="00206E1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863" w:history="1">
                        <w:r w:rsidRPr="00F72901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_Toc22346863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F06D861" w14:textId="215B248B" w:rsidR="00206E15" w:rsidRDefault="00206E1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864" w:history="1">
                        <w:r w:rsidRPr="00F72901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_Toc22346864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490102" w14:textId="4E036ACA" w:rsidR="00B77317" w:rsidRPr="00EF5B54" w:rsidRDefault="00CF5CDD" w:rsidP="003B208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9272233" w14:textId="77777777" w:rsidR="00F448BC" w:rsidRDefault="00F448BC" w:rsidP="00A5373F"/>
        </w:tc>
      </w:tr>
      <w:tr w:rsidR="00F448BC" w14:paraId="1EADE658" w14:textId="77777777" w:rsidTr="00BE081A">
        <w:trPr>
          <w:cantSplit/>
          <w:trHeight w:val="3924"/>
        </w:trPr>
        <w:tc>
          <w:tcPr>
            <w:tcW w:w="6285" w:type="dxa"/>
          </w:tcPr>
          <w:p w14:paraId="1F33D2E4" w14:textId="0D6C6852" w:rsidR="00C27B5D" w:rsidRDefault="00206E15" w:rsidP="00C27B5D">
            <w:pPr>
              <w:pStyle w:val="Heading1"/>
              <w:outlineLvl w:val="0"/>
            </w:pPr>
            <w:bookmarkStart w:id="0" w:name="_Toc22346857"/>
            <w:r>
              <w:t>Description</w:t>
            </w:r>
            <w:bookmarkEnd w:id="0"/>
          </w:p>
          <w:p w14:paraId="222E31BF" w14:textId="55BAFB10" w:rsidR="00F448BC" w:rsidRPr="00E65D6E" w:rsidRDefault="00206E15" w:rsidP="00FF408C">
            <w:r>
              <w:t>No Data</w:t>
            </w:r>
          </w:p>
        </w:tc>
        <w:tc>
          <w:tcPr>
            <w:tcW w:w="4713" w:type="dxa"/>
            <w:vMerge/>
          </w:tcPr>
          <w:p w14:paraId="613739B6" w14:textId="77777777" w:rsidR="00F448BC" w:rsidRPr="00A33AA4" w:rsidRDefault="00F448BC" w:rsidP="00BB0554">
            <w:pPr>
              <w:pStyle w:val="TOC3"/>
            </w:pPr>
          </w:p>
        </w:tc>
      </w:tr>
    </w:tbl>
    <w:p w14:paraId="106A6EAD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43025" w14:paraId="2D6C8B7A" w14:textId="77777777" w:rsidTr="00343025">
        <w:tc>
          <w:tcPr>
            <w:tcW w:w="11016" w:type="dxa"/>
          </w:tcPr>
          <w:p w14:paraId="5E2498DF" w14:textId="51F71C0C" w:rsidR="00343025" w:rsidRDefault="00206E15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22346858"/>
            <w:r>
              <w:lastRenderedPageBreak/>
              <w:t>Assumptions</w:t>
            </w:r>
            <w:bookmarkEnd w:id="4"/>
          </w:p>
          <w:p w14:paraId="409EF6BD" w14:textId="56507523" w:rsidR="00A96F2C" w:rsidRDefault="00A96F2C" w:rsidP="00A96F2C"/>
        </w:tc>
      </w:tr>
    </w:tbl>
    <w:p w14:paraId="382F807E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2B7BA2D" w14:textId="77777777" w:rsidTr="00ED5A01">
        <w:tc>
          <w:tcPr>
            <w:tcW w:w="11016" w:type="dxa"/>
          </w:tcPr>
          <w:p w14:paraId="11612BF5" w14:textId="179AE535" w:rsidR="00FF408C" w:rsidRDefault="00206E15" w:rsidP="00FF408C">
            <w:pPr>
              <w:pStyle w:val="Heading1"/>
              <w:outlineLvl w:val="0"/>
            </w:pPr>
            <w:bookmarkStart w:id="5" w:name="_Toc22346859"/>
            <w:r>
              <w:t>Model Information</w:t>
            </w:r>
            <w:bookmarkEnd w:id="5"/>
          </w:p>
          <w:p w14:paraId="57E002BC" w14:textId="77777777" w:rsidR="00211C62" w:rsidRDefault="00211C62" w:rsidP="00FF408C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auto"/>
                <w:bottom w:val="single" w:sz="18" w:space="0" w:color="4F81BD" w:themeColor="accent1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7"/>
              <w:gridCol w:w="1893"/>
              <w:gridCol w:w="4930"/>
              <w:gridCol w:w="2130"/>
            </w:tblGrid>
            <w:tr w:rsidR="00784E99" w14:paraId="77674A09" w14:textId="77777777" w:rsidTr="00ED5A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47D5D0FF" w14:textId="43611991" w:rsidR="00211C62" w:rsidRDefault="00206E15" w:rsidP="004766D3">
                  <w:r>
                    <w:t>Document Name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70BF9349" w14:textId="578AB0EA" w:rsidR="00211C62" w:rsidRDefault="00206E15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Configuration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008250C2" w14:textId="0B9AE0AD" w:rsidR="00211C62" w:rsidRDefault="00206E15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Path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2260D20F" w14:textId="47514808" w:rsidR="00211C62" w:rsidRDefault="00206E15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 Modified</w:t>
                  </w:r>
                </w:p>
              </w:tc>
            </w:tr>
            <w:tr w:rsidR="00784E99" w14:paraId="0B0EC07E" w14:textId="77777777" w:rsidTr="00ED5A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09036A3" w14:textId="3EDA0B7D" w:rsidR="00211C62" w:rsidRPr="00211C62" w:rsidRDefault="00206E15" w:rsidP="00F9556E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Aluminum Combustion Chamber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78CFB15" w14:textId="2E38AA56" w:rsidR="00211C62" w:rsidRPr="00211C62" w:rsidRDefault="00206E15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68935BD" w14:textId="3A8B64E8" w:rsidR="00211C62" w:rsidRPr="00211C62" w:rsidRDefault="00206E15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C:\Users\User\Desktop\UNHSEDS\Engineering\2019-2020\CATO_HybridRocket\Propulsion\Runaway V2\Combustion Chamber\Material Type\Aluminum Combustion </w:t>
                  </w:r>
                  <w:proofErr w:type="spellStart"/>
                  <w:r>
                    <w:t>Chamber.SLDPRT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8DF56B8" w14:textId="07EC6E63" w:rsidR="00211C62" w:rsidRPr="00211C62" w:rsidRDefault="00206E15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Oct 19 02:58:26 2019</w:t>
                  </w:r>
                </w:p>
              </w:tc>
            </w:tr>
          </w:tbl>
          <w:p w14:paraId="1D7B6AAA" w14:textId="0D56F4A2" w:rsidR="00FF408C" w:rsidRDefault="00FF408C" w:rsidP="00A96F2C"/>
        </w:tc>
      </w:tr>
    </w:tbl>
    <w:p w14:paraId="7D6E0F95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14:paraId="1A09E7EE" w14:textId="77777777" w:rsidTr="005E294F">
        <w:tc>
          <w:tcPr>
            <w:tcW w:w="11016" w:type="dxa"/>
          </w:tcPr>
          <w:p w14:paraId="0258D306" w14:textId="2EEACD36" w:rsidR="00B35001" w:rsidRPr="00B35001" w:rsidRDefault="00206E15" w:rsidP="00B35001">
            <w:pPr>
              <w:pStyle w:val="Heading1"/>
              <w:outlineLvl w:val="0"/>
            </w:pPr>
            <w:bookmarkStart w:id="6" w:name="_Toc22346860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491"/>
              <w:gridCol w:w="6289"/>
            </w:tblGrid>
            <w:tr w:rsidR="00B35001" w14:paraId="7579E8C8" w14:textId="77777777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24A44574" w14:textId="2DE0D6F3" w:rsidR="00B35001" w:rsidRDefault="00206E1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4D09366E" w14:textId="751FE969" w:rsidR="00B35001" w:rsidRDefault="00206E1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Design Study 1</w:t>
                  </w:r>
                </w:p>
              </w:tc>
            </w:tr>
            <w:tr w:rsidR="00206E15" w14:paraId="17D5E619" w14:textId="77777777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05D8A4C3" w14:textId="03E914CB" w:rsidR="00206E15" w:rsidRDefault="00206E1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63358901" w14:textId="1FCF5CB5" w:rsidR="00206E15" w:rsidRDefault="00206E1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Design Study</w:t>
                  </w:r>
                </w:p>
              </w:tc>
            </w:tr>
            <w:tr w:rsidR="00206E15" w14:paraId="48C2C3B2" w14:textId="77777777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4FCA7239" w14:textId="72DA5BC7" w:rsidR="00206E15" w:rsidRDefault="00206E15" w:rsidP="005E294F">
                  <w:r>
                    <w:t>Design Study Quality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248CCDE0" w14:textId="3DFFD283" w:rsidR="00206E15" w:rsidRDefault="00206E1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 quality (slower)</w:t>
                  </w:r>
                </w:p>
              </w:tc>
            </w:tr>
            <w:tr w:rsidR="00206E15" w14:paraId="26EA6D88" w14:textId="77777777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1EAC9C6C" w14:textId="0A78CB8F" w:rsidR="00206E15" w:rsidRDefault="00206E1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5EF98EDC" w14:textId="5725D58F" w:rsidR="00206E15" w:rsidRDefault="00206E1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SOLIDWORKS document(C:\Users\User\Desktop\UNHSEDS\Engineering\2019-2020\CATO_HybridRocket\Propulsion\Runaway V2\Combustion Chamber\Material Type)</w:t>
                  </w:r>
                </w:p>
              </w:tc>
            </w:tr>
          </w:tbl>
          <w:p w14:paraId="61371ABE" w14:textId="58DD5854" w:rsidR="005E294F" w:rsidRDefault="005E294F" w:rsidP="00A96F2C"/>
        </w:tc>
      </w:tr>
      <w:bookmarkEnd w:id="1"/>
      <w:bookmarkEnd w:id="2"/>
      <w:bookmarkEnd w:id="3"/>
    </w:tbl>
    <w:p w14:paraId="09136770" w14:textId="77777777" w:rsidR="00AC3438" w:rsidRDefault="00AC34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36170" w14:paraId="1B8B5E4C" w14:textId="77777777" w:rsidTr="00836170">
        <w:tc>
          <w:tcPr>
            <w:tcW w:w="11016" w:type="dxa"/>
          </w:tcPr>
          <w:p w14:paraId="4873DC39" w14:textId="1166E07C" w:rsidR="00836170" w:rsidRDefault="00206E15">
            <w:pPr>
              <w:pStyle w:val="Heading1"/>
              <w:outlineLvl w:val="0"/>
            </w:pPr>
            <w:bookmarkStart w:id="7" w:name="_Toc22346861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90"/>
              <w:gridCol w:w="5390"/>
            </w:tblGrid>
            <w:tr w:rsidR="00836170" w14:paraId="6B21D1D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  <w:hideMark/>
                </w:tcPr>
                <w:p w14:paraId="1FD45AD0" w14:textId="57EC477F" w:rsidR="00836170" w:rsidRDefault="00206E15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  <w:hideMark/>
                </w:tcPr>
                <w:p w14:paraId="30ACAAD1" w14:textId="24CDD0F7" w:rsidR="00836170" w:rsidRDefault="00206E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06E15" w14:paraId="11F563FC" w14:textId="77777777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5A482584" w14:textId="0E09834E" w:rsidR="00206E15" w:rsidRDefault="00206E15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1CD42753" w14:textId="1DFF0920" w:rsidR="00206E15" w:rsidRDefault="00206E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06E15" w14:paraId="3046D2B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0F7A7865" w14:textId="280DE410" w:rsidR="00206E15" w:rsidRDefault="00206E15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686971FD" w14:textId="37F2F4C8" w:rsidR="00206E15" w:rsidRDefault="00206E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06E15" w14:paraId="5808870C" w14:textId="77777777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0D1B0267" w14:textId="5A31B41F" w:rsidR="00206E15" w:rsidRDefault="00206E15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6037CEE1" w14:textId="3FD7DE28" w:rsidR="00206E15" w:rsidRDefault="00206E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06E15" w14:paraId="4E4F0C4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4B924DBA" w14:textId="4995CB97" w:rsidR="00206E15" w:rsidRDefault="00206E15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46BCA692" w14:textId="12B03F9E" w:rsidR="00206E15" w:rsidRDefault="00206E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BE5D78F" w14:textId="4AF42C18" w:rsidR="00836170" w:rsidRDefault="00836170"/>
        </w:tc>
      </w:tr>
    </w:tbl>
    <w:p w14:paraId="4CAD38D0" w14:textId="77777777" w:rsidR="00836170" w:rsidRDefault="00836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C32A06" w14:paraId="3229BF1D" w14:textId="77777777" w:rsidTr="00536CCB">
        <w:tc>
          <w:tcPr>
            <w:tcW w:w="11016" w:type="dxa"/>
          </w:tcPr>
          <w:p w14:paraId="2C696E0A" w14:textId="77344223" w:rsidR="00C32A06" w:rsidRDefault="00206E15" w:rsidP="00536CCB">
            <w:pPr>
              <w:pStyle w:val="Heading1"/>
              <w:outlineLvl w:val="0"/>
              <w:rPr>
                <w:rStyle w:val="Strong"/>
              </w:rPr>
            </w:pPr>
            <w:bookmarkStart w:id="8" w:name="_Toc243733145"/>
            <w:bookmarkStart w:id="9" w:name="_Toc245020113"/>
            <w:bookmarkStart w:id="10" w:name="_Toc245020145"/>
            <w:bookmarkStart w:id="11" w:name="_Toc22346862"/>
            <w:r>
              <w:rPr>
                <w:rStyle w:val="Strong"/>
              </w:rPr>
              <w:t>Design Study Setup</w:t>
            </w:r>
            <w:bookmarkEnd w:id="11"/>
          </w:p>
          <w:p w14:paraId="63AF2D61" w14:textId="77777777" w:rsidR="00C32A06" w:rsidRDefault="00C32A06" w:rsidP="00536CCB"/>
          <w:p w14:paraId="526CC179" w14:textId="6192FBCE" w:rsidR="00C32A06" w:rsidRPr="00607283" w:rsidRDefault="00206E15" w:rsidP="00536CCB">
            <w:pPr>
              <w:rPr>
                <w:b/>
              </w:rPr>
            </w:pPr>
            <w:r>
              <w:rPr>
                <w:b/>
              </w:rPr>
              <w:t>Design Variables</w:t>
            </w:r>
          </w:p>
          <w:tbl>
            <w:tblPr>
              <w:tblStyle w:val="LightList-Accent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306"/>
              <w:gridCol w:w="3444"/>
              <w:gridCol w:w="2793"/>
            </w:tblGrid>
            <w:tr w:rsidR="00C32A06" w14:paraId="4C7F94C9" w14:textId="77777777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shd w:val="clear" w:color="auto" w:fill="EAF1DD" w:themeFill="accent3" w:themeFillTint="33"/>
                  <w:vAlign w:val="center"/>
                </w:tcPr>
                <w:p w14:paraId="314713A1" w14:textId="5C848437" w:rsidR="00C32A06" w:rsidRPr="004E282D" w:rsidRDefault="00206E15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66" w:type="pct"/>
                  <w:shd w:val="clear" w:color="auto" w:fill="EAF1DD" w:themeFill="accent3" w:themeFillTint="33"/>
                  <w:vAlign w:val="center"/>
                </w:tcPr>
                <w:p w14:paraId="0EC8C4B5" w14:textId="0C1AC24C" w:rsidR="00C32A06" w:rsidRPr="004E282D" w:rsidRDefault="00206E15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Type</w:t>
                  </w:r>
                </w:p>
              </w:tc>
              <w:tc>
                <w:tcPr>
                  <w:tcW w:w="1592" w:type="pct"/>
                  <w:shd w:val="clear" w:color="auto" w:fill="EAF1DD" w:themeFill="accent3" w:themeFillTint="33"/>
                  <w:vAlign w:val="center"/>
                </w:tcPr>
                <w:p w14:paraId="472F1697" w14:textId="05B63355" w:rsidR="00C32A06" w:rsidRPr="004E282D" w:rsidRDefault="00206E15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Value</w:t>
                  </w:r>
                </w:p>
              </w:tc>
              <w:tc>
                <w:tcPr>
                  <w:tcW w:w="1291" w:type="pct"/>
                  <w:shd w:val="clear" w:color="auto" w:fill="EAF1DD" w:themeFill="accent3" w:themeFillTint="33"/>
                  <w:vAlign w:val="center"/>
                </w:tcPr>
                <w:p w14:paraId="74827997" w14:textId="47C12351" w:rsidR="00C32A06" w:rsidRPr="004E282D" w:rsidRDefault="00206E15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</w:tr>
            <w:tr w:rsidR="00C32A06" w14:paraId="6D562238" w14:textId="77777777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14:paraId="557BB178" w14:textId="31573BD8" w:rsidR="00C32A06" w:rsidRPr="00AD5FBA" w:rsidRDefault="00206E15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OD</w:t>
                  </w:r>
                </w:p>
              </w:tc>
              <w:tc>
                <w:tcPr>
                  <w:tcW w:w="1066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05542941" w14:textId="58D9DF45" w:rsidR="00C32A06" w:rsidRPr="00607283" w:rsidRDefault="00206E15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08BF623B" w14:textId="60B7253A" w:rsidR="00C32A06" w:rsidRPr="006208CB" w:rsidRDefault="00206E15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Min:3.1   Max:3.5   Step:0.1</w:t>
                  </w:r>
                </w:p>
              </w:tc>
              <w:tc>
                <w:tcPr>
                  <w:tcW w:w="1291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31282D14" w14:textId="6A927227" w:rsidR="00C32A06" w:rsidRPr="004C6DEB" w:rsidRDefault="00206E15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</w:t>
                  </w:r>
                </w:p>
              </w:tc>
            </w:tr>
          </w:tbl>
          <w:p w14:paraId="1C6BA2E6" w14:textId="77777777" w:rsidR="00C32A06" w:rsidRDefault="00C32A06" w:rsidP="00536CCB">
            <w:pPr>
              <w:rPr>
                <w:b/>
              </w:rPr>
            </w:pPr>
          </w:p>
          <w:p w14:paraId="68552266" w14:textId="556ABC67" w:rsidR="00C32A06" w:rsidRDefault="00206E15" w:rsidP="00536CCB">
            <w:r>
              <w:rPr>
                <w:b/>
              </w:rPr>
              <w:t>Constraints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2188"/>
              <w:gridCol w:w="2259"/>
              <w:gridCol w:w="2204"/>
              <w:gridCol w:w="2096"/>
            </w:tblGrid>
            <w:tr w:rsidR="00C32A06" w14:paraId="65254292" w14:textId="77777777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shd w:val="clear" w:color="auto" w:fill="F2E0D2"/>
                  <w:vAlign w:val="center"/>
                </w:tcPr>
                <w:p w14:paraId="2515A2E2" w14:textId="490933EF" w:rsidR="00C32A06" w:rsidRPr="004E282D" w:rsidRDefault="00206E15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Sensor name</w:t>
                  </w:r>
                </w:p>
              </w:tc>
              <w:tc>
                <w:tcPr>
                  <w:tcW w:w="1011" w:type="pct"/>
                  <w:shd w:val="clear" w:color="auto" w:fill="F2E0D2"/>
                  <w:vAlign w:val="center"/>
                </w:tcPr>
                <w:p w14:paraId="4A168D4B" w14:textId="63692A04" w:rsidR="00C32A06" w:rsidRPr="004E282D" w:rsidRDefault="00206E15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Condition</w:t>
                  </w:r>
                </w:p>
              </w:tc>
              <w:tc>
                <w:tcPr>
                  <w:tcW w:w="1044" w:type="pct"/>
                  <w:shd w:val="clear" w:color="auto" w:fill="F2E0D2"/>
                  <w:vAlign w:val="center"/>
                </w:tcPr>
                <w:p w14:paraId="5E37643D" w14:textId="791073CE" w:rsidR="00C32A06" w:rsidRPr="004E282D" w:rsidRDefault="00206E15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Bounds</w:t>
                  </w:r>
                </w:p>
              </w:tc>
              <w:tc>
                <w:tcPr>
                  <w:tcW w:w="1019" w:type="pct"/>
                  <w:shd w:val="clear" w:color="auto" w:fill="F2E0D2"/>
                  <w:vAlign w:val="center"/>
                </w:tcPr>
                <w:p w14:paraId="0E0D6AE1" w14:textId="7C628561" w:rsidR="00C32A06" w:rsidRPr="004E282D" w:rsidRDefault="00206E15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  <w:tc>
                <w:tcPr>
                  <w:tcW w:w="969" w:type="pct"/>
                  <w:shd w:val="clear" w:color="auto" w:fill="F2E0D2"/>
                </w:tcPr>
                <w:p w14:paraId="33C9F0BD" w14:textId="2B36906B" w:rsidR="00C32A06" w:rsidRPr="004E282D" w:rsidRDefault="00206E15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C32A06" w14:paraId="1C155B4E" w14:textId="77777777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14:paraId="6177D8EB" w14:textId="60628F70" w:rsidR="00C32A06" w:rsidRPr="00F42DD1" w:rsidRDefault="00206E15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Minimum Factor of Safety1</w:t>
                  </w:r>
                </w:p>
              </w:tc>
              <w:tc>
                <w:tcPr>
                  <w:tcW w:w="1011" w:type="pct"/>
                </w:tcPr>
                <w:p w14:paraId="4DC98F34" w14:textId="021ED195" w:rsidR="00C32A06" w:rsidRPr="006208CB" w:rsidRDefault="00206E15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Monitor Only</w:t>
                  </w:r>
                </w:p>
              </w:tc>
              <w:tc>
                <w:tcPr>
                  <w:tcW w:w="1044" w:type="pct"/>
                </w:tcPr>
                <w:p w14:paraId="4887A3F1" w14:textId="039D4D88" w:rsidR="00C32A06" w:rsidRPr="006208CB" w:rsidRDefault="00206E15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1019" w:type="pct"/>
                  <w:vAlign w:val="center"/>
                </w:tcPr>
                <w:p w14:paraId="16A93D87" w14:textId="47EA86C7" w:rsidR="00C32A06" w:rsidRDefault="00206E15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-</w:t>
                  </w:r>
                </w:p>
              </w:tc>
              <w:tc>
                <w:tcPr>
                  <w:tcW w:w="969" w:type="pct"/>
                </w:tcPr>
                <w:p w14:paraId="75AA29E0" w14:textId="64A761F8" w:rsidR="00C32A06" w:rsidRDefault="00206E15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Static 1</w:t>
                  </w:r>
                </w:p>
              </w:tc>
            </w:tr>
            <w:tr w:rsidR="00206E15" w14:paraId="07E498FE" w14:textId="77777777" w:rsidTr="00536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14:paraId="774BFDBB" w14:textId="67CE0D48" w:rsidR="00206E15" w:rsidRDefault="00206E15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Mass1</w:t>
                  </w:r>
                </w:p>
              </w:tc>
              <w:tc>
                <w:tcPr>
                  <w:tcW w:w="1011" w:type="pct"/>
                </w:tcPr>
                <w:p w14:paraId="3951D91C" w14:textId="66E06828" w:rsidR="00206E15" w:rsidRDefault="00206E15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Monitor Only</w:t>
                  </w:r>
                </w:p>
              </w:tc>
              <w:tc>
                <w:tcPr>
                  <w:tcW w:w="1044" w:type="pct"/>
                </w:tcPr>
                <w:p w14:paraId="1402C97D" w14:textId="4A08C10A" w:rsidR="00206E15" w:rsidRDefault="00206E15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1019" w:type="pct"/>
                  <w:vAlign w:val="center"/>
                </w:tcPr>
                <w:p w14:paraId="49F86A5F" w14:textId="4CE275CC" w:rsidR="00206E15" w:rsidRDefault="00206E15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969" w:type="pct"/>
                </w:tcPr>
                <w:p w14:paraId="5A158D8F" w14:textId="26CDF2CB" w:rsidR="00206E15" w:rsidRDefault="00206E15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</w:tbl>
          <w:p w14:paraId="5B6E5117" w14:textId="31DB9005" w:rsidR="00C32A06" w:rsidRDefault="00C32A06" w:rsidP="00536CCB">
            <w:pPr>
              <w:rPr>
                <w:rStyle w:val="Strong"/>
              </w:rPr>
            </w:pPr>
          </w:p>
        </w:tc>
      </w:tr>
    </w:tbl>
    <w:p w14:paraId="06959A9F" w14:textId="77777777" w:rsidR="00076F1F" w:rsidRDefault="00076F1F" w:rsidP="00076F1F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2A06" w14:paraId="2722E332" w14:textId="77777777" w:rsidTr="00536CC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4598C7F" w14:textId="1E1CB646" w:rsidR="00C32A06" w:rsidRDefault="00206E15" w:rsidP="00536CC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243733154"/>
            <w:bookmarkStart w:id="16" w:name="_Toc245020122"/>
            <w:bookmarkStart w:id="17" w:name="_Toc245020154"/>
            <w:bookmarkStart w:id="18" w:name="_Toc22346863"/>
            <w:bookmarkEnd w:id="8"/>
            <w:bookmarkEnd w:id="9"/>
            <w:bookmarkEnd w:id="10"/>
            <w:r>
              <w:lastRenderedPageBreak/>
              <w:t>Study Results</w:t>
            </w:r>
            <w:bookmarkEnd w:id="18"/>
          </w:p>
          <w:p w14:paraId="6A6FA998" w14:textId="77777777" w:rsidR="00C32A06" w:rsidRDefault="00C32A06" w:rsidP="00536CCB"/>
          <w:p w14:paraId="58CA14AB" w14:textId="04968C9B" w:rsidR="00C32A06" w:rsidRDefault="00206E15" w:rsidP="00536CCB">
            <w:r>
              <w:t xml:space="preserve">6 of 6 scenarios ran successfully. </w:t>
            </w:r>
          </w:p>
          <w:p w14:paraId="4263AABC" w14:textId="19EB96BB" w:rsidR="00C32A06" w:rsidRDefault="00C32A0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6"/>
              <w:gridCol w:w="1536"/>
              <w:gridCol w:w="1536"/>
              <w:gridCol w:w="1536"/>
              <w:gridCol w:w="1536"/>
            </w:tblGrid>
            <w:tr w:rsidR="00206E15" w14:paraId="5C0C7C98" w14:textId="77777777" w:rsidTr="009C7D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453B3259" w14:textId="6DDF1D36" w:rsidR="00206E15" w:rsidRDefault="00206E15" w:rsidP="00206E15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B074D96" w14:textId="2EA63A5A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32383162" w14:textId="787667D9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Current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30CB57CA" w14:textId="13B9420F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Initial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3F3BC66" w14:textId="2723987F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Optimal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388F4AA1" w14:textId="18E4B9B0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6C2ED774" w14:textId="36A0C148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</w:t>
                  </w:r>
                </w:p>
              </w:tc>
            </w:tr>
            <w:tr w:rsidR="00206E15" w14:paraId="6EAE8BB6" w14:textId="77777777" w:rsidTr="00206E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614AC02" w14:textId="02035CEC" w:rsidR="00206E15" w:rsidRPr="00B92BBB" w:rsidRDefault="00206E15" w:rsidP="00206E1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217ABEF" w14:textId="519D726C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12BB62F" w14:textId="21FA05C0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4F8F20E" w14:textId="23657357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D6AD9C6" w14:textId="4880AC31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7318734" w14:textId="2E461AF6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21C9C8D" w14:textId="589932CA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</w:t>
                  </w:r>
                </w:p>
              </w:tc>
            </w:tr>
            <w:tr w:rsidR="00206E15" w14:paraId="485E1A83" w14:textId="77777777" w:rsidTr="00206E1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A470883" w14:textId="5D2BF97E" w:rsidR="00206E15" w:rsidRDefault="00206E15" w:rsidP="00206E1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21E8B84" w14:textId="77777777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8DB1F72" w14:textId="7B0F31CF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2.503646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9521FBE" w14:textId="10F6C6A4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2.503646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E98B93A" w14:textId="662F3F8B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406D3FE" w14:textId="3DA599A7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2.503646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4FF7CA8" w14:textId="15047390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4.862496</w:t>
                  </w:r>
                </w:p>
              </w:tc>
            </w:tr>
            <w:tr w:rsidR="00206E15" w14:paraId="1CBF6081" w14:textId="77777777" w:rsidTr="009C7D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6C1D6E7" w14:textId="74E5F034" w:rsidR="00206E15" w:rsidRDefault="00206E15" w:rsidP="00206E1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55E1DB4" w14:textId="343CF5B3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lb</w:t>
                  </w:r>
                  <w:proofErr w:type="spellEnd"/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6A66EA9" w14:textId="21AAA2C7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1.7164608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9F0354A" w14:textId="2A338276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1.7164608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F39474E" w14:textId="1520BE5D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37132B6" w14:textId="2433B2EE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1.7164608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8B32C82" w14:textId="6E641053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2.22324</w:t>
                  </w:r>
                </w:p>
              </w:tc>
            </w:tr>
          </w:tbl>
          <w:p w14:paraId="7E0240FF" w14:textId="3932B1B0" w:rsidR="00206E15" w:rsidRDefault="00206E15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4110"/>
              <w:gridCol w:w="1117"/>
              <w:gridCol w:w="1845"/>
              <w:gridCol w:w="1845"/>
              <w:gridCol w:w="1845"/>
            </w:tblGrid>
            <w:tr w:rsidR="00206E15" w14:paraId="269D085D" w14:textId="77777777" w:rsidTr="00206E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7E1B4A2A" w14:textId="04A49FDA" w:rsidR="00206E15" w:rsidRDefault="00206E15" w:rsidP="00206E15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519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77F937CC" w14:textId="039333AE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EDE87C5" w14:textId="43CF541B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A0B5162" w14:textId="6EC8C351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F3DD4A7" w14:textId="5D1C9ABC" w:rsidR="00206E15" w:rsidRDefault="00206E15" w:rsidP="00206E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</w:t>
                  </w:r>
                </w:p>
              </w:tc>
            </w:tr>
            <w:tr w:rsidR="00206E15" w14:paraId="7BF4057F" w14:textId="77777777" w:rsidTr="00206E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1568C88" w14:textId="589D209A" w:rsidR="00206E15" w:rsidRPr="00B92BBB" w:rsidRDefault="00206E15" w:rsidP="00206E1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05A38D1" w14:textId="425E12EE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04263B2" w14:textId="2CEF2C37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DF77F3A" w14:textId="3F82D39F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AD8AC90" w14:textId="4861781A" w:rsidR="00206E15" w:rsidRPr="00B92BBB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</w:t>
                  </w:r>
                </w:p>
              </w:tc>
            </w:tr>
            <w:tr w:rsidR="00206E15" w14:paraId="2EFC334C" w14:textId="77777777" w:rsidTr="00206E1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D2A9DEC" w14:textId="1C48BEC2" w:rsidR="00206E15" w:rsidRDefault="00206E15" w:rsidP="00206E1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6F95F11" w14:textId="77777777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7C10498" w14:textId="2DCACB48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7.005427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2D9E089" w14:textId="57E5427A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8.939787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B87ACC7" w14:textId="11341A70" w:rsidR="00206E15" w:rsidRDefault="00206E15" w:rsidP="00206E1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10.801476</w:t>
                  </w:r>
                </w:p>
              </w:tc>
            </w:tr>
            <w:tr w:rsidR="00206E15" w14:paraId="2F2F2021" w14:textId="77777777" w:rsidTr="00206E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0108EB9" w14:textId="3DF06A41" w:rsidR="00206E15" w:rsidRDefault="00206E15" w:rsidP="00206E1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640114C" w14:textId="4B291867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lb</w:t>
                  </w:r>
                  <w:proofErr w:type="spellEnd"/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2E44C08" w14:textId="029A0AA1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2.746107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B45919C" w14:textId="6A96627B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3.285063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6EFF8F8" w14:textId="264CF808" w:rsidR="00206E15" w:rsidRDefault="00206E15" w:rsidP="00206E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3.840107</w:t>
                  </w:r>
                </w:p>
              </w:tc>
            </w:tr>
          </w:tbl>
          <w:p w14:paraId="68D78E6B" w14:textId="77777777" w:rsidR="00206E15" w:rsidRPr="000B04D4" w:rsidRDefault="00206E15" w:rsidP="00536CCB"/>
          <w:bookmarkEnd w:id="12"/>
          <w:bookmarkEnd w:id="13"/>
          <w:bookmarkEnd w:id="14"/>
          <w:p w14:paraId="4E40CDC5" w14:textId="14173EEC" w:rsidR="00C32A06" w:rsidRDefault="00C32A06" w:rsidP="00536CCB"/>
        </w:tc>
      </w:tr>
    </w:tbl>
    <w:p w14:paraId="0072CCD6" w14:textId="77777777" w:rsidR="001E02C4" w:rsidRDefault="001E02C4" w:rsidP="006A441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093" w14:paraId="5E0139E3" w14:textId="77777777" w:rsidTr="0094009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FD809EA" w14:textId="100CD198" w:rsidR="00F446CD" w:rsidRDefault="00206E15" w:rsidP="00206E15">
            <w:pPr>
              <w:pStyle w:val="Heading1"/>
            </w:pPr>
            <w:bookmarkStart w:id="19" w:name="_Toc243733156"/>
            <w:bookmarkStart w:id="20" w:name="_Toc245020124"/>
            <w:bookmarkStart w:id="21" w:name="_Toc245020156"/>
            <w:bookmarkStart w:id="22" w:name="_Toc22346864"/>
            <w:bookmarkEnd w:id="15"/>
            <w:bookmarkEnd w:id="16"/>
            <w:bookmarkEnd w:id="17"/>
            <w:r>
              <w:t>Conclusion</w:t>
            </w:r>
            <w:bookmarkEnd w:id="22"/>
          </w:p>
        </w:tc>
      </w:tr>
    </w:tbl>
    <w:p w14:paraId="4D0577FB" w14:textId="3A8B1903" w:rsidR="00AC3438" w:rsidRPr="00AC3438" w:rsidRDefault="00AC3438" w:rsidP="00FE0924">
      <w:bookmarkStart w:id="23" w:name="_GoBack"/>
      <w:bookmarkEnd w:id="19"/>
      <w:bookmarkEnd w:id="20"/>
      <w:bookmarkEnd w:id="21"/>
      <w:bookmarkEnd w:id="23"/>
    </w:p>
    <w:sectPr w:rsidR="00AC3438" w:rsidRPr="00AC3438" w:rsidSect="00206E15"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7CE3C" w14:textId="77777777" w:rsidR="00206E15" w:rsidRDefault="00206E15" w:rsidP="00F25CD7">
      <w:pPr>
        <w:spacing w:after="0" w:line="240" w:lineRule="auto"/>
      </w:pPr>
      <w:r>
        <w:separator/>
      </w:r>
    </w:p>
  </w:endnote>
  <w:endnote w:type="continuationSeparator" w:id="0">
    <w:p w14:paraId="079989C1" w14:textId="77777777" w:rsidR="00206E15" w:rsidRDefault="00206E1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E217C8" w14:paraId="0D9DB801" w14:textId="77777777" w:rsidTr="003E1AE9">
      <w:tc>
        <w:tcPr>
          <w:tcW w:w="867" w:type="pct"/>
        </w:tcPr>
        <w:p w14:paraId="2FAE2751" w14:textId="77777777" w:rsidR="00E217C8" w:rsidRDefault="00E217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C696F40" wp14:editId="03DDCBD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7271263" w14:textId="52E5891D" w:rsidR="00E217C8" w:rsidRDefault="00206E1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40F93BA4" w14:textId="43519675" w:rsidR="00E217C8" w:rsidRDefault="00206E1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Aluminum Combustion Chamber</w:t>
          </w:r>
        </w:p>
      </w:tc>
      <w:tc>
        <w:tcPr>
          <w:tcW w:w="0" w:type="auto"/>
          <w:vAlign w:val="bottom"/>
        </w:tcPr>
        <w:p w14:paraId="3471D24E" w14:textId="77777777" w:rsidR="00E217C8" w:rsidRDefault="00C3246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6A8C4A5" w14:textId="77777777" w:rsidR="00E217C8" w:rsidRPr="00BF0BC4" w:rsidRDefault="00E217C8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E217C8" w14:paraId="58464B33" w14:textId="77777777" w:rsidTr="00BF0BC4">
      <w:tc>
        <w:tcPr>
          <w:tcW w:w="1908" w:type="dxa"/>
        </w:tcPr>
        <w:p w14:paraId="3517B9AC" w14:textId="77777777" w:rsidR="00E217C8" w:rsidRDefault="00E217C8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EE08AB4" wp14:editId="373618AC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A3AC270" w14:textId="5CC5ACE3" w:rsidR="00E217C8" w:rsidRDefault="00206E1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E217C8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6B424369" w14:textId="0E794F06" w:rsidR="00E217C8" w:rsidRDefault="00206E1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Aluminum Combustion Chamber</w:t>
          </w:r>
        </w:p>
      </w:tc>
      <w:tc>
        <w:tcPr>
          <w:tcW w:w="360" w:type="dxa"/>
          <w:vAlign w:val="bottom"/>
        </w:tcPr>
        <w:p w14:paraId="68211598" w14:textId="77777777" w:rsidR="00E217C8" w:rsidRDefault="00C3246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BBFBB59" w14:textId="77777777" w:rsidR="00E217C8" w:rsidRPr="00F25CD7" w:rsidRDefault="00E217C8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DDB2E" w14:textId="77777777" w:rsidR="00206E15" w:rsidRDefault="00206E15" w:rsidP="00F25CD7">
      <w:pPr>
        <w:spacing w:after="0" w:line="240" w:lineRule="auto"/>
      </w:pPr>
      <w:r>
        <w:separator/>
      </w:r>
    </w:p>
  </w:footnote>
  <w:footnote w:type="continuationSeparator" w:id="0">
    <w:p w14:paraId="5B7091B6" w14:textId="77777777" w:rsidR="00206E15" w:rsidRDefault="00206E1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6E15"/>
    <w:rsid w:val="0000137B"/>
    <w:rsid w:val="00007F91"/>
    <w:rsid w:val="00010297"/>
    <w:rsid w:val="00011FAA"/>
    <w:rsid w:val="0002002A"/>
    <w:rsid w:val="000254A3"/>
    <w:rsid w:val="00026BB5"/>
    <w:rsid w:val="0003192A"/>
    <w:rsid w:val="0004566C"/>
    <w:rsid w:val="00045D8E"/>
    <w:rsid w:val="000472D5"/>
    <w:rsid w:val="0006117A"/>
    <w:rsid w:val="00062A77"/>
    <w:rsid w:val="000748C7"/>
    <w:rsid w:val="00075FB5"/>
    <w:rsid w:val="00076F1F"/>
    <w:rsid w:val="000A26FE"/>
    <w:rsid w:val="000B04D4"/>
    <w:rsid w:val="000B1222"/>
    <w:rsid w:val="000B48EF"/>
    <w:rsid w:val="000B5688"/>
    <w:rsid w:val="000B7D77"/>
    <w:rsid w:val="000C057D"/>
    <w:rsid w:val="000C327C"/>
    <w:rsid w:val="000C6BE8"/>
    <w:rsid w:val="000D3430"/>
    <w:rsid w:val="000E43FF"/>
    <w:rsid w:val="000E4BB1"/>
    <w:rsid w:val="000F1CCF"/>
    <w:rsid w:val="000F644C"/>
    <w:rsid w:val="00104F82"/>
    <w:rsid w:val="001266A9"/>
    <w:rsid w:val="0013130B"/>
    <w:rsid w:val="00131991"/>
    <w:rsid w:val="001417D9"/>
    <w:rsid w:val="0014589D"/>
    <w:rsid w:val="00145DDC"/>
    <w:rsid w:val="00156984"/>
    <w:rsid w:val="00157547"/>
    <w:rsid w:val="001727D3"/>
    <w:rsid w:val="00175029"/>
    <w:rsid w:val="00182DE5"/>
    <w:rsid w:val="001C2C27"/>
    <w:rsid w:val="001C68C3"/>
    <w:rsid w:val="001D191C"/>
    <w:rsid w:val="001D2470"/>
    <w:rsid w:val="001D33E3"/>
    <w:rsid w:val="001D44E0"/>
    <w:rsid w:val="001E02C4"/>
    <w:rsid w:val="001F03DD"/>
    <w:rsid w:val="00206E15"/>
    <w:rsid w:val="00211C62"/>
    <w:rsid w:val="00221495"/>
    <w:rsid w:val="00235AEA"/>
    <w:rsid w:val="00250E47"/>
    <w:rsid w:val="00256EDD"/>
    <w:rsid w:val="00261F85"/>
    <w:rsid w:val="00270D1B"/>
    <w:rsid w:val="00274A00"/>
    <w:rsid w:val="00290760"/>
    <w:rsid w:val="002A16AE"/>
    <w:rsid w:val="002A57F3"/>
    <w:rsid w:val="002C3768"/>
    <w:rsid w:val="002C4B8E"/>
    <w:rsid w:val="002D055F"/>
    <w:rsid w:val="002D486C"/>
    <w:rsid w:val="00302F75"/>
    <w:rsid w:val="00321449"/>
    <w:rsid w:val="00327761"/>
    <w:rsid w:val="00336854"/>
    <w:rsid w:val="00343025"/>
    <w:rsid w:val="00356521"/>
    <w:rsid w:val="00363576"/>
    <w:rsid w:val="00366154"/>
    <w:rsid w:val="00371880"/>
    <w:rsid w:val="00375C14"/>
    <w:rsid w:val="00394767"/>
    <w:rsid w:val="003954C1"/>
    <w:rsid w:val="003A6C5E"/>
    <w:rsid w:val="003B208E"/>
    <w:rsid w:val="003D5A04"/>
    <w:rsid w:val="003E1AE9"/>
    <w:rsid w:val="003E6C57"/>
    <w:rsid w:val="00402D16"/>
    <w:rsid w:val="00404B17"/>
    <w:rsid w:val="0041130B"/>
    <w:rsid w:val="00415831"/>
    <w:rsid w:val="004206E2"/>
    <w:rsid w:val="004222DB"/>
    <w:rsid w:val="004309A9"/>
    <w:rsid w:val="00432595"/>
    <w:rsid w:val="00445FB0"/>
    <w:rsid w:val="00461831"/>
    <w:rsid w:val="00464E05"/>
    <w:rsid w:val="0046503E"/>
    <w:rsid w:val="004654B1"/>
    <w:rsid w:val="00465751"/>
    <w:rsid w:val="00467971"/>
    <w:rsid w:val="004766D3"/>
    <w:rsid w:val="0047723B"/>
    <w:rsid w:val="00481BC3"/>
    <w:rsid w:val="00483B0D"/>
    <w:rsid w:val="004850B3"/>
    <w:rsid w:val="0048560F"/>
    <w:rsid w:val="00486931"/>
    <w:rsid w:val="00494497"/>
    <w:rsid w:val="004973B2"/>
    <w:rsid w:val="004A0724"/>
    <w:rsid w:val="004A09B3"/>
    <w:rsid w:val="004B1153"/>
    <w:rsid w:val="004C2BA6"/>
    <w:rsid w:val="004D2956"/>
    <w:rsid w:val="004E282D"/>
    <w:rsid w:val="004E6E74"/>
    <w:rsid w:val="004E71C6"/>
    <w:rsid w:val="00531B9C"/>
    <w:rsid w:val="00533322"/>
    <w:rsid w:val="0053380E"/>
    <w:rsid w:val="00543154"/>
    <w:rsid w:val="005550D9"/>
    <w:rsid w:val="0057633A"/>
    <w:rsid w:val="00577134"/>
    <w:rsid w:val="00580168"/>
    <w:rsid w:val="00587B85"/>
    <w:rsid w:val="00595010"/>
    <w:rsid w:val="005A042B"/>
    <w:rsid w:val="005A3F5C"/>
    <w:rsid w:val="005E294F"/>
    <w:rsid w:val="005E6703"/>
    <w:rsid w:val="005E6C4B"/>
    <w:rsid w:val="005E7EBE"/>
    <w:rsid w:val="00607283"/>
    <w:rsid w:val="006208CB"/>
    <w:rsid w:val="00624843"/>
    <w:rsid w:val="006345A4"/>
    <w:rsid w:val="00644D66"/>
    <w:rsid w:val="006518B5"/>
    <w:rsid w:val="006603F7"/>
    <w:rsid w:val="00660FB6"/>
    <w:rsid w:val="006754CC"/>
    <w:rsid w:val="006936A0"/>
    <w:rsid w:val="006960B7"/>
    <w:rsid w:val="006A0977"/>
    <w:rsid w:val="006A441F"/>
    <w:rsid w:val="006A45A4"/>
    <w:rsid w:val="006B44C5"/>
    <w:rsid w:val="006B4FDD"/>
    <w:rsid w:val="006C1902"/>
    <w:rsid w:val="006C546A"/>
    <w:rsid w:val="006D0498"/>
    <w:rsid w:val="006E39BC"/>
    <w:rsid w:val="006E4EA4"/>
    <w:rsid w:val="006F485A"/>
    <w:rsid w:val="006F79B9"/>
    <w:rsid w:val="00710705"/>
    <w:rsid w:val="00710F80"/>
    <w:rsid w:val="00712E0F"/>
    <w:rsid w:val="00715A02"/>
    <w:rsid w:val="00715C54"/>
    <w:rsid w:val="007243E2"/>
    <w:rsid w:val="007324D7"/>
    <w:rsid w:val="00740479"/>
    <w:rsid w:val="007438DA"/>
    <w:rsid w:val="00752575"/>
    <w:rsid w:val="00760824"/>
    <w:rsid w:val="007621E5"/>
    <w:rsid w:val="00766AD1"/>
    <w:rsid w:val="00767579"/>
    <w:rsid w:val="00772F31"/>
    <w:rsid w:val="007763C7"/>
    <w:rsid w:val="00784E99"/>
    <w:rsid w:val="00792ADA"/>
    <w:rsid w:val="00795FEE"/>
    <w:rsid w:val="00797A42"/>
    <w:rsid w:val="007B4A87"/>
    <w:rsid w:val="007B5CD9"/>
    <w:rsid w:val="007C0010"/>
    <w:rsid w:val="007D43DF"/>
    <w:rsid w:val="007E2752"/>
    <w:rsid w:val="007F46EC"/>
    <w:rsid w:val="00801834"/>
    <w:rsid w:val="00814F3A"/>
    <w:rsid w:val="008153C7"/>
    <w:rsid w:val="008210E8"/>
    <w:rsid w:val="008247CA"/>
    <w:rsid w:val="00824FE0"/>
    <w:rsid w:val="00836170"/>
    <w:rsid w:val="00836EAE"/>
    <w:rsid w:val="0084091E"/>
    <w:rsid w:val="00854016"/>
    <w:rsid w:val="00866EA3"/>
    <w:rsid w:val="008679D1"/>
    <w:rsid w:val="00874134"/>
    <w:rsid w:val="0088230B"/>
    <w:rsid w:val="00894C77"/>
    <w:rsid w:val="008B7AD0"/>
    <w:rsid w:val="008C35A8"/>
    <w:rsid w:val="008D25E7"/>
    <w:rsid w:val="008D3911"/>
    <w:rsid w:val="008D7043"/>
    <w:rsid w:val="008D7834"/>
    <w:rsid w:val="008E4851"/>
    <w:rsid w:val="008F70A4"/>
    <w:rsid w:val="00901E44"/>
    <w:rsid w:val="00920A55"/>
    <w:rsid w:val="009249E2"/>
    <w:rsid w:val="00936ABE"/>
    <w:rsid w:val="00936F62"/>
    <w:rsid w:val="00940093"/>
    <w:rsid w:val="009400C8"/>
    <w:rsid w:val="00947D5F"/>
    <w:rsid w:val="00953232"/>
    <w:rsid w:val="009558AD"/>
    <w:rsid w:val="009572E7"/>
    <w:rsid w:val="00957B1B"/>
    <w:rsid w:val="009672C3"/>
    <w:rsid w:val="0097129F"/>
    <w:rsid w:val="009732C6"/>
    <w:rsid w:val="009755C2"/>
    <w:rsid w:val="0098471A"/>
    <w:rsid w:val="009A0693"/>
    <w:rsid w:val="009A1D59"/>
    <w:rsid w:val="009A2929"/>
    <w:rsid w:val="009A49A6"/>
    <w:rsid w:val="009B6A64"/>
    <w:rsid w:val="009C008A"/>
    <w:rsid w:val="009C5582"/>
    <w:rsid w:val="009D18C8"/>
    <w:rsid w:val="009E7C50"/>
    <w:rsid w:val="009F13F1"/>
    <w:rsid w:val="009F39F8"/>
    <w:rsid w:val="00A0746F"/>
    <w:rsid w:val="00A1276F"/>
    <w:rsid w:val="00A161A2"/>
    <w:rsid w:val="00A22CA8"/>
    <w:rsid w:val="00A23062"/>
    <w:rsid w:val="00A5373F"/>
    <w:rsid w:val="00A54E07"/>
    <w:rsid w:val="00A6304F"/>
    <w:rsid w:val="00A71F3A"/>
    <w:rsid w:val="00A809FF"/>
    <w:rsid w:val="00A81A75"/>
    <w:rsid w:val="00A82ED6"/>
    <w:rsid w:val="00A96F2C"/>
    <w:rsid w:val="00AB0D56"/>
    <w:rsid w:val="00AB1FC7"/>
    <w:rsid w:val="00AC0746"/>
    <w:rsid w:val="00AC0AC1"/>
    <w:rsid w:val="00AC3438"/>
    <w:rsid w:val="00AC7FBC"/>
    <w:rsid w:val="00AD1271"/>
    <w:rsid w:val="00AD5FBA"/>
    <w:rsid w:val="00AD6CD3"/>
    <w:rsid w:val="00AD75D9"/>
    <w:rsid w:val="00AE1E50"/>
    <w:rsid w:val="00AE50F9"/>
    <w:rsid w:val="00AE7097"/>
    <w:rsid w:val="00AE7432"/>
    <w:rsid w:val="00AF0881"/>
    <w:rsid w:val="00AF3BCA"/>
    <w:rsid w:val="00AF6B76"/>
    <w:rsid w:val="00B31C60"/>
    <w:rsid w:val="00B32EC3"/>
    <w:rsid w:val="00B35001"/>
    <w:rsid w:val="00B409A5"/>
    <w:rsid w:val="00B43759"/>
    <w:rsid w:val="00B4535D"/>
    <w:rsid w:val="00B52C4A"/>
    <w:rsid w:val="00B5303C"/>
    <w:rsid w:val="00B60A20"/>
    <w:rsid w:val="00B65AB5"/>
    <w:rsid w:val="00B71303"/>
    <w:rsid w:val="00B72BA4"/>
    <w:rsid w:val="00B76AA5"/>
    <w:rsid w:val="00B77317"/>
    <w:rsid w:val="00B801E0"/>
    <w:rsid w:val="00B8291D"/>
    <w:rsid w:val="00B8297C"/>
    <w:rsid w:val="00B870BE"/>
    <w:rsid w:val="00B92BBB"/>
    <w:rsid w:val="00B92E10"/>
    <w:rsid w:val="00B93207"/>
    <w:rsid w:val="00B93E55"/>
    <w:rsid w:val="00BA0853"/>
    <w:rsid w:val="00BA1421"/>
    <w:rsid w:val="00BB0554"/>
    <w:rsid w:val="00BB5A1B"/>
    <w:rsid w:val="00BB7BAE"/>
    <w:rsid w:val="00BD0F6C"/>
    <w:rsid w:val="00BD2958"/>
    <w:rsid w:val="00BD3852"/>
    <w:rsid w:val="00BE081A"/>
    <w:rsid w:val="00BE0AE2"/>
    <w:rsid w:val="00BE5800"/>
    <w:rsid w:val="00BF0BC4"/>
    <w:rsid w:val="00C06E67"/>
    <w:rsid w:val="00C07572"/>
    <w:rsid w:val="00C13786"/>
    <w:rsid w:val="00C213F3"/>
    <w:rsid w:val="00C24E90"/>
    <w:rsid w:val="00C27B5D"/>
    <w:rsid w:val="00C310C7"/>
    <w:rsid w:val="00C3246C"/>
    <w:rsid w:val="00C32A06"/>
    <w:rsid w:val="00C40756"/>
    <w:rsid w:val="00C45CCE"/>
    <w:rsid w:val="00C6764C"/>
    <w:rsid w:val="00C720B1"/>
    <w:rsid w:val="00C85CA4"/>
    <w:rsid w:val="00C86FB6"/>
    <w:rsid w:val="00C90487"/>
    <w:rsid w:val="00C91906"/>
    <w:rsid w:val="00C95BCE"/>
    <w:rsid w:val="00CA2362"/>
    <w:rsid w:val="00CC5CEA"/>
    <w:rsid w:val="00CC7174"/>
    <w:rsid w:val="00CD1539"/>
    <w:rsid w:val="00CE69D6"/>
    <w:rsid w:val="00CF1E77"/>
    <w:rsid w:val="00CF5CDD"/>
    <w:rsid w:val="00CF6128"/>
    <w:rsid w:val="00CF7484"/>
    <w:rsid w:val="00CF7A1B"/>
    <w:rsid w:val="00D017D4"/>
    <w:rsid w:val="00D04A33"/>
    <w:rsid w:val="00D078F6"/>
    <w:rsid w:val="00D168AD"/>
    <w:rsid w:val="00D21AE7"/>
    <w:rsid w:val="00D22FE8"/>
    <w:rsid w:val="00D24A68"/>
    <w:rsid w:val="00D34ADD"/>
    <w:rsid w:val="00D45799"/>
    <w:rsid w:val="00D744A5"/>
    <w:rsid w:val="00D829E4"/>
    <w:rsid w:val="00D871AF"/>
    <w:rsid w:val="00DB31BD"/>
    <w:rsid w:val="00DC213B"/>
    <w:rsid w:val="00DC51F1"/>
    <w:rsid w:val="00DC57C8"/>
    <w:rsid w:val="00DD0729"/>
    <w:rsid w:val="00DD09BB"/>
    <w:rsid w:val="00DE350B"/>
    <w:rsid w:val="00DE5E48"/>
    <w:rsid w:val="00DF1C9F"/>
    <w:rsid w:val="00DF7266"/>
    <w:rsid w:val="00DF7F5C"/>
    <w:rsid w:val="00E026D7"/>
    <w:rsid w:val="00E037C2"/>
    <w:rsid w:val="00E045F0"/>
    <w:rsid w:val="00E071B3"/>
    <w:rsid w:val="00E1211B"/>
    <w:rsid w:val="00E122CF"/>
    <w:rsid w:val="00E14DE1"/>
    <w:rsid w:val="00E206F5"/>
    <w:rsid w:val="00E217C8"/>
    <w:rsid w:val="00E24768"/>
    <w:rsid w:val="00E25EB4"/>
    <w:rsid w:val="00E308E2"/>
    <w:rsid w:val="00E40CB5"/>
    <w:rsid w:val="00E57239"/>
    <w:rsid w:val="00E73865"/>
    <w:rsid w:val="00E93749"/>
    <w:rsid w:val="00E93DAD"/>
    <w:rsid w:val="00E96221"/>
    <w:rsid w:val="00E97822"/>
    <w:rsid w:val="00EA4EAF"/>
    <w:rsid w:val="00EA7628"/>
    <w:rsid w:val="00EC2E63"/>
    <w:rsid w:val="00ED3092"/>
    <w:rsid w:val="00ED412B"/>
    <w:rsid w:val="00ED5A01"/>
    <w:rsid w:val="00EF4DFF"/>
    <w:rsid w:val="00EF5B54"/>
    <w:rsid w:val="00EF5B70"/>
    <w:rsid w:val="00F01AAB"/>
    <w:rsid w:val="00F0298A"/>
    <w:rsid w:val="00F077CB"/>
    <w:rsid w:val="00F12133"/>
    <w:rsid w:val="00F16F97"/>
    <w:rsid w:val="00F25CD7"/>
    <w:rsid w:val="00F3032B"/>
    <w:rsid w:val="00F30422"/>
    <w:rsid w:val="00F37CFD"/>
    <w:rsid w:val="00F42DD1"/>
    <w:rsid w:val="00F441C0"/>
    <w:rsid w:val="00F446CD"/>
    <w:rsid w:val="00F448BC"/>
    <w:rsid w:val="00F550D6"/>
    <w:rsid w:val="00F55539"/>
    <w:rsid w:val="00F603C7"/>
    <w:rsid w:val="00F60EA2"/>
    <w:rsid w:val="00F73FB1"/>
    <w:rsid w:val="00F75CFA"/>
    <w:rsid w:val="00F801E6"/>
    <w:rsid w:val="00F91CC0"/>
    <w:rsid w:val="00F9556E"/>
    <w:rsid w:val="00F95CA1"/>
    <w:rsid w:val="00FA0D90"/>
    <w:rsid w:val="00FA1F1C"/>
    <w:rsid w:val="00FC0803"/>
    <w:rsid w:val="00FC0F3C"/>
    <w:rsid w:val="00FC7CB3"/>
    <w:rsid w:val="00FE0924"/>
    <w:rsid w:val="00FE0FB1"/>
    <w:rsid w:val="00FE2130"/>
    <w:rsid w:val="00FE7DE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EF"/>
  <w15:docId w15:val="{13927D16-13FD-4D27-B72A-056152DB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07283"/>
    <w:pPr>
      <w:spacing w:after="100" w:line="240" w:lineRule="auto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3214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DStudy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193F3-42C3-4364-9D77-476E10D2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SimulationReportTemplate_DStudy_2007</Template>
  <TotalTime>0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Study Report Template</vt:lpstr>
    </vt:vector>
  </TitlesOfParts>
  <Company>Solidworks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Study Report Template</dc:title>
  <dc:creator>User</dc:creator>
  <cp:lastModifiedBy>Charlie Nitschelm</cp:lastModifiedBy>
  <cp:revision>1</cp:revision>
  <dcterms:created xsi:type="dcterms:W3CDTF">2019-10-19T07:07:00Z</dcterms:created>
  <dcterms:modified xsi:type="dcterms:W3CDTF">2019-10-19T07:07:00Z</dcterms:modified>
</cp:coreProperties>
</file>